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8CE" w:rsidRPr="009F53F4" w:rsidRDefault="006248CE" w:rsidP="006248CE">
      <w:pPr>
        <w:rPr>
          <w:b/>
          <w:i/>
          <w:sz w:val="44"/>
          <w:lang w:val="fr-CH"/>
        </w:rPr>
      </w:pPr>
      <w:r w:rsidRPr="009F53F4">
        <w:rPr>
          <w:b/>
          <w:i/>
          <w:noProof/>
          <w:sz w:val="44"/>
          <w:lang w:val="fr-CH" w:eastAsia="fr-CH"/>
        </w:rPr>
        <w:drawing>
          <wp:anchor distT="0" distB="0" distL="114300" distR="114300" simplePos="0" relativeHeight="251658752" behindDoc="0" locked="0" layoutInCell="1" allowOverlap="1" wp14:anchorId="0A04B96F" wp14:editId="724AA001">
            <wp:simplePos x="0" y="0"/>
            <wp:positionH relativeFrom="column">
              <wp:posOffset>3322320</wp:posOffset>
            </wp:positionH>
            <wp:positionV relativeFrom="paragraph">
              <wp:posOffset>-55880</wp:posOffset>
            </wp:positionV>
            <wp:extent cx="3024788" cy="1447800"/>
            <wp:effectExtent l="0" t="0" r="444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MF-Informatique_FR_RV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4788" cy="1447800"/>
                    </a:xfrm>
                    <a:prstGeom prst="rect">
                      <a:avLst/>
                    </a:prstGeom>
                  </pic:spPr>
                </pic:pic>
              </a:graphicData>
            </a:graphic>
            <wp14:sizeRelH relativeFrom="page">
              <wp14:pctWidth>0</wp14:pctWidth>
            </wp14:sizeRelH>
            <wp14:sizeRelV relativeFrom="page">
              <wp14:pctHeight>0</wp14:pctHeight>
            </wp14:sizeRelV>
          </wp:anchor>
        </w:drawing>
      </w:r>
    </w:p>
    <w:p w:rsidR="006248CE" w:rsidRPr="009F53F4" w:rsidRDefault="006248CE" w:rsidP="006248CE">
      <w:pPr>
        <w:rPr>
          <w:b/>
          <w:i/>
          <w:sz w:val="48"/>
          <w:lang w:val="fr-CH"/>
        </w:rPr>
      </w:pPr>
    </w:p>
    <w:p w:rsidR="006248CE" w:rsidRPr="009F53F4" w:rsidRDefault="006248CE" w:rsidP="006248CE">
      <w:pPr>
        <w:rPr>
          <w:rFonts w:cs="Arial"/>
          <w:b/>
          <w:sz w:val="52"/>
          <w:lang w:val="fr-CH"/>
        </w:rPr>
      </w:pPr>
    </w:p>
    <w:p w:rsidR="006248CE" w:rsidRPr="009F53F4" w:rsidRDefault="006248CE" w:rsidP="006248CE">
      <w:pPr>
        <w:rPr>
          <w:rFonts w:cs="Arial"/>
          <w:b/>
          <w:sz w:val="52"/>
          <w:lang w:val="fr-CH"/>
        </w:rPr>
      </w:pPr>
    </w:p>
    <w:p w:rsidR="006248CE" w:rsidRPr="009F53F4" w:rsidRDefault="006248CE" w:rsidP="006248CE">
      <w:pPr>
        <w:rPr>
          <w:rFonts w:cs="Arial"/>
          <w:b/>
          <w:sz w:val="52"/>
          <w:lang w:val="fr-CH"/>
        </w:rPr>
      </w:pPr>
    </w:p>
    <w:p w:rsidR="006248CE" w:rsidRPr="009F53F4" w:rsidRDefault="006248CE" w:rsidP="006248CE">
      <w:pPr>
        <w:rPr>
          <w:rFonts w:cs="Arial"/>
          <w:b/>
          <w:sz w:val="52"/>
          <w:lang w:val="fr-CH"/>
        </w:rPr>
      </w:pPr>
      <w:r w:rsidRPr="009F53F4">
        <w:rPr>
          <w:rFonts w:cs="Arial"/>
          <w:b/>
          <w:sz w:val="52"/>
          <w:lang w:val="fr-CH"/>
        </w:rPr>
        <w:t>TPI 2017</w:t>
      </w:r>
    </w:p>
    <w:p w:rsidR="006248CE" w:rsidRPr="009F53F4" w:rsidRDefault="006248CE" w:rsidP="006248CE">
      <w:pPr>
        <w:rPr>
          <w:sz w:val="40"/>
          <w:lang w:val="fr-CH"/>
        </w:rPr>
      </w:pPr>
    </w:p>
    <w:p w:rsidR="006248CE" w:rsidRPr="009F53F4" w:rsidRDefault="006248CE" w:rsidP="006248CE">
      <w:pPr>
        <w:rPr>
          <w:rFonts w:cs="Arial"/>
          <w:i/>
          <w:sz w:val="28"/>
          <w:lang w:val="fr-CH"/>
        </w:rPr>
      </w:pPr>
      <w:r w:rsidRPr="009F53F4">
        <w:rPr>
          <w:rFonts w:cs="Arial"/>
          <w:i/>
          <w:sz w:val="28"/>
          <w:lang w:val="fr-CH"/>
        </w:rPr>
        <w:t>Travail professionnel individuel</w:t>
      </w:r>
    </w:p>
    <w:p w:rsidR="006248CE" w:rsidRPr="009F53F4" w:rsidRDefault="006248CE" w:rsidP="006248CE">
      <w:pPr>
        <w:rPr>
          <w:rFonts w:cs="Arial"/>
          <w:i/>
          <w:iCs/>
          <w:color w:val="005293"/>
          <w:sz w:val="44"/>
          <w:lang w:val="fr-CH"/>
        </w:rPr>
      </w:pPr>
      <w:proofErr w:type="spellStart"/>
      <w:r w:rsidRPr="009F53F4">
        <w:rPr>
          <w:rFonts w:cs="Arial"/>
          <w:i/>
          <w:iCs/>
          <w:color w:val="005293"/>
          <w:sz w:val="44"/>
          <w:lang w:val="fr-CH"/>
        </w:rPr>
        <w:t>Informaticien-ne</w:t>
      </w:r>
      <w:proofErr w:type="spellEnd"/>
      <w:r w:rsidRPr="009F53F4">
        <w:rPr>
          <w:rFonts w:cs="Arial"/>
          <w:i/>
          <w:iCs/>
          <w:color w:val="005293"/>
          <w:sz w:val="44"/>
          <w:lang w:val="fr-CH"/>
        </w:rPr>
        <w:t xml:space="preserve"> CFC</w:t>
      </w:r>
    </w:p>
    <w:p w:rsidR="006248CE" w:rsidRPr="009F53F4" w:rsidRDefault="006248CE" w:rsidP="006248CE">
      <w:pPr>
        <w:rPr>
          <w:lang w:val="fr-CH"/>
        </w:rPr>
      </w:pPr>
    </w:p>
    <w:p w:rsidR="006248CE" w:rsidRPr="009F53F4" w:rsidRDefault="006248CE" w:rsidP="006248CE">
      <w:pPr>
        <w:rPr>
          <w:lang w:val="fr-CH"/>
        </w:rPr>
      </w:pPr>
    </w:p>
    <w:p w:rsidR="006248CE" w:rsidRPr="009F53F4" w:rsidRDefault="006248CE" w:rsidP="006248CE">
      <w:pPr>
        <w:rPr>
          <w:lang w:val="fr-CH"/>
        </w:rPr>
      </w:pPr>
    </w:p>
    <w:p w:rsidR="006248CE" w:rsidRPr="009F53F4" w:rsidRDefault="006248CE" w:rsidP="006248CE">
      <w:pPr>
        <w:jc w:val="center"/>
        <w:outlineLvl w:val="0"/>
        <w:rPr>
          <w:rFonts w:cs="Arial"/>
          <w:b/>
          <w:bCs/>
          <w:sz w:val="52"/>
          <w:lang w:val="fr-CH"/>
        </w:rPr>
      </w:pPr>
    </w:p>
    <w:p w:rsidR="006248CE" w:rsidRPr="009F53F4" w:rsidRDefault="006248CE" w:rsidP="006248CE">
      <w:pPr>
        <w:jc w:val="center"/>
        <w:outlineLvl w:val="0"/>
        <w:rPr>
          <w:rFonts w:cs="Arial"/>
          <w:b/>
          <w:bCs/>
          <w:sz w:val="52"/>
          <w:lang w:val="fr-CH"/>
        </w:rPr>
      </w:pPr>
    </w:p>
    <w:p w:rsidR="006248CE" w:rsidRPr="009F53F4" w:rsidRDefault="006248CE" w:rsidP="006248CE">
      <w:pPr>
        <w:jc w:val="center"/>
        <w:outlineLvl w:val="0"/>
        <w:rPr>
          <w:b/>
          <w:bCs/>
          <w:sz w:val="52"/>
          <w:lang w:val="fr-CH"/>
        </w:rPr>
      </w:pPr>
      <w:r w:rsidRPr="009F53F4">
        <w:rPr>
          <w:rFonts w:cs="Arial"/>
          <w:b/>
          <w:bCs/>
          <w:sz w:val="52"/>
          <w:lang w:val="fr-CH"/>
        </w:rPr>
        <w:t>StreamScan</w:t>
      </w:r>
    </w:p>
    <w:p w:rsidR="006248CE" w:rsidRPr="009F53F4" w:rsidRDefault="006248CE" w:rsidP="006248CE">
      <w:pPr>
        <w:pStyle w:val="En-tte"/>
        <w:rPr>
          <w:rFonts w:ascii="Times New Roman" w:hAnsi="Times New Roman"/>
          <w:lang w:val="fr-CH"/>
        </w:rPr>
      </w:pPr>
    </w:p>
    <w:p w:rsidR="006248CE" w:rsidRPr="009F53F4" w:rsidRDefault="006248CE" w:rsidP="006248CE">
      <w:pPr>
        <w:pStyle w:val="En-tte"/>
        <w:rPr>
          <w:lang w:val="fr-CH"/>
        </w:rPr>
      </w:pPr>
    </w:p>
    <w:p w:rsidR="006248CE" w:rsidRPr="009F53F4" w:rsidRDefault="006248CE">
      <w:pPr>
        <w:spacing w:before="0" w:after="0"/>
        <w:rPr>
          <w:noProof/>
          <w:sz w:val="15"/>
          <w:lang w:val="fr-CH" w:eastAsia="de-CH"/>
        </w:rPr>
      </w:pPr>
      <w:r w:rsidRPr="009F53F4">
        <w:rPr>
          <w:lang w:val="fr-CH"/>
        </w:rPr>
        <w:br w:type="page"/>
      </w:r>
    </w:p>
    <w:p w:rsidR="006248CE" w:rsidRPr="009F53F4" w:rsidRDefault="006248CE" w:rsidP="006248CE">
      <w:pPr>
        <w:pStyle w:val="En-tte"/>
        <w:rPr>
          <w:lang w:val="fr-CH"/>
        </w:rPr>
      </w:pPr>
    </w:p>
    <w:p w:rsidR="006248CE" w:rsidRPr="009F53F4" w:rsidRDefault="006248CE" w:rsidP="006248CE">
      <w:pPr>
        <w:pStyle w:val="En-tte"/>
        <w:rPr>
          <w:lang w:val="fr-CH"/>
        </w:rPr>
      </w:pPr>
    </w:p>
    <w:p w:rsidR="00917D4F" w:rsidRPr="009F53F4" w:rsidRDefault="006248CE" w:rsidP="001E0597">
      <w:pPr>
        <w:pStyle w:val="Titre3"/>
        <w:numPr>
          <w:ilvl w:val="0"/>
          <w:numId w:val="0"/>
        </w:numPr>
        <w:suppressAutoHyphens/>
        <w:ind w:left="720" w:hanging="720"/>
        <w:rPr>
          <w:lang w:val="fr-CH"/>
        </w:rPr>
      </w:pPr>
      <w:r w:rsidRPr="009F53F4">
        <w:rPr>
          <w:lang w:val="fr-CH"/>
        </w:rPr>
        <w:t>Table des matières</w:t>
      </w:r>
    </w:p>
    <w:p w:rsidR="00917D4F" w:rsidRPr="009F53F4" w:rsidRDefault="00917D4F" w:rsidP="001E0597">
      <w:pPr>
        <w:suppressAutoHyphens/>
        <w:rPr>
          <w:rFonts w:cs="Arial"/>
          <w:lang w:val="fr-CH"/>
        </w:rPr>
      </w:pPr>
    </w:p>
    <w:p w:rsidR="00917D4F" w:rsidRPr="009F53F4" w:rsidRDefault="00917D4F" w:rsidP="001E0597">
      <w:pPr>
        <w:pStyle w:val="TM1"/>
        <w:suppressAutoHyphens/>
        <w:rPr>
          <w:rFonts w:asciiTheme="minorHAnsi" w:eastAsiaTheme="minorEastAsia" w:hAnsiTheme="minorHAnsi" w:cstheme="minorBidi"/>
          <w:b w:val="0"/>
          <w:bCs w:val="0"/>
          <w:noProof/>
          <w:szCs w:val="22"/>
          <w:lang w:val="fr-CH" w:eastAsia="en-US"/>
        </w:rPr>
      </w:pPr>
      <w:r w:rsidRPr="009F53F4">
        <w:rPr>
          <w:lang w:val="fr-CH"/>
        </w:rPr>
        <w:fldChar w:fldCharType="begin"/>
      </w:r>
      <w:r w:rsidRPr="009F53F4">
        <w:rPr>
          <w:lang w:val="fr-CH"/>
        </w:rPr>
        <w:instrText xml:space="preserve"> TOC \o "1-2" </w:instrText>
      </w:r>
      <w:r w:rsidRPr="009F53F4">
        <w:rPr>
          <w:lang w:val="fr-CH"/>
        </w:rPr>
        <w:fldChar w:fldCharType="separate"/>
      </w:r>
      <w:r w:rsidRPr="009F53F4">
        <w:rPr>
          <w:noProof/>
          <w:lang w:val="fr-CH"/>
        </w:rPr>
        <w:t>1</w:t>
      </w:r>
      <w:r w:rsidRPr="009F53F4">
        <w:rPr>
          <w:rFonts w:asciiTheme="minorHAnsi" w:eastAsiaTheme="minorEastAsia" w:hAnsiTheme="minorHAnsi" w:cstheme="minorBidi"/>
          <w:b w:val="0"/>
          <w:bCs w:val="0"/>
          <w:noProof/>
          <w:szCs w:val="22"/>
          <w:lang w:val="fr-CH" w:eastAsia="en-US"/>
        </w:rPr>
        <w:tab/>
      </w:r>
      <w:r w:rsidRPr="009F53F4">
        <w:rPr>
          <w:noProof/>
          <w:lang w:val="fr-CH"/>
        </w:rPr>
        <w:t>Les grandes lignes du projet</w:t>
      </w:r>
      <w:r w:rsidRPr="009F53F4">
        <w:rPr>
          <w:noProof/>
          <w:lang w:val="fr-CH"/>
        </w:rPr>
        <w:tab/>
      </w:r>
      <w:r w:rsidRPr="009F53F4">
        <w:rPr>
          <w:noProof/>
          <w:lang w:val="fr-CH"/>
        </w:rPr>
        <w:fldChar w:fldCharType="begin"/>
      </w:r>
      <w:r w:rsidRPr="009F53F4">
        <w:rPr>
          <w:noProof/>
          <w:lang w:val="fr-CH"/>
        </w:rPr>
        <w:instrText xml:space="preserve"> PAGEREF _Toc252006486 \h </w:instrText>
      </w:r>
      <w:r w:rsidRPr="009F53F4">
        <w:rPr>
          <w:noProof/>
          <w:lang w:val="fr-CH"/>
        </w:rPr>
      </w:r>
      <w:r w:rsidRPr="009F53F4">
        <w:rPr>
          <w:noProof/>
          <w:lang w:val="fr-CH"/>
        </w:rPr>
        <w:fldChar w:fldCharType="separate"/>
      </w:r>
      <w:r w:rsidR="00B634AF" w:rsidRPr="009F53F4">
        <w:rPr>
          <w:noProof/>
          <w:lang w:val="fr-CH"/>
        </w:rPr>
        <w:t>2</w:t>
      </w:r>
      <w:r w:rsidRPr="009F53F4">
        <w:rPr>
          <w:noProof/>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1.1</w:t>
      </w:r>
      <w:r w:rsidRPr="009F53F4">
        <w:rPr>
          <w:rFonts w:asciiTheme="minorHAnsi" w:eastAsiaTheme="minorEastAsia" w:hAnsiTheme="minorHAnsi" w:cstheme="minorBidi"/>
          <w:szCs w:val="22"/>
          <w:lang w:val="fr-CH" w:eastAsia="en-US"/>
        </w:rPr>
        <w:tab/>
      </w:r>
      <w:r w:rsidRPr="009F53F4">
        <w:rPr>
          <w:lang w:val="fr-CH"/>
        </w:rPr>
        <w:t>Analyse de l’état actuel</w:t>
      </w:r>
      <w:r w:rsidRPr="009F53F4">
        <w:rPr>
          <w:lang w:val="fr-CH"/>
        </w:rPr>
        <w:tab/>
      </w:r>
      <w:r w:rsidRPr="009F53F4">
        <w:rPr>
          <w:lang w:val="fr-CH"/>
        </w:rPr>
        <w:fldChar w:fldCharType="begin"/>
      </w:r>
      <w:r w:rsidRPr="009F53F4">
        <w:rPr>
          <w:lang w:val="fr-CH"/>
        </w:rPr>
        <w:instrText xml:space="preserve"> PAGEREF _Toc252006487 \h </w:instrText>
      </w:r>
      <w:r w:rsidRPr="009F53F4">
        <w:rPr>
          <w:lang w:val="fr-CH"/>
        </w:rPr>
      </w:r>
      <w:r w:rsidRPr="009F53F4">
        <w:rPr>
          <w:lang w:val="fr-CH"/>
        </w:rPr>
        <w:fldChar w:fldCharType="separate"/>
      </w:r>
      <w:r w:rsidR="00B634AF" w:rsidRPr="009F53F4">
        <w:rPr>
          <w:lang w:val="fr-CH"/>
        </w:rPr>
        <w:t>3</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1.2</w:t>
      </w:r>
      <w:r w:rsidRPr="009F53F4">
        <w:rPr>
          <w:rFonts w:asciiTheme="minorHAnsi" w:eastAsiaTheme="minorEastAsia" w:hAnsiTheme="minorHAnsi" w:cstheme="minorBidi"/>
          <w:szCs w:val="22"/>
          <w:lang w:val="fr-CH" w:eastAsia="en-US"/>
        </w:rPr>
        <w:tab/>
      </w:r>
      <w:r w:rsidRPr="009F53F4">
        <w:rPr>
          <w:lang w:val="fr-CH"/>
        </w:rPr>
        <w:t>Analyse de l’état désiré</w:t>
      </w:r>
      <w:r w:rsidRPr="009F53F4">
        <w:rPr>
          <w:lang w:val="fr-CH"/>
        </w:rPr>
        <w:tab/>
      </w:r>
      <w:r w:rsidRPr="009F53F4">
        <w:rPr>
          <w:lang w:val="fr-CH"/>
        </w:rPr>
        <w:fldChar w:fldCharType="begin"/>
      </w:r>
      <w:r w:rsidRPr="009F53F4">
        <w:rPr>
          <w:lang w:val="fr-CH"/>
        </w:rPr>
        <w:instrText xml:space="preserve"> PAGEREF _Toc252006488 \h </w:instrText>
      </w:r>
      <w:r w:rsidRPr="009F53F4">
        <w:rPr>
          <w:lang w:val="fr-CH"/>
        </w:rPr>
      </w:r>
      <w:r w:rsidRPr="009F53F4">
        <w:rPr>
          <w:lang w:val="fr-CH"/>
        </w:rPr>
        <w:fldChar w:fldCharType="separate"/>
      </w:r>
      <w:r w:rsidR="00B634AF" w:rsidRPr="009F53F4">
        <w:rPr>
          <w:lang w:val="fr-CH"/>
        </w:rPr>
        <w:t>3</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1.3</w:t>
      </w:r>
      <w:r w:rsidRPr="009F53F4">
        <w:rPr>
          <w:rFonts w:asciiTheme="minorHAnsi" w:eastAsiaTheme="minorEastAsia" w:hAnsiTheme="minorHAnsi" w:cstheme="minorBidi"/>
          <w:szCs w:val="22"/>
          <w:lang w:val="fr-CH" w:eastAsia="en-US"/>
        </w:rPr>
        <w:tab/>
      </w:r>
      <w:r w:rsidRPr="009F53F4">
        <w:rPr>
          <w:lang w:val="fr-CH"/>
        </w:rPr>
        <w:t>Cahier des charges / exigences du système</w:t>
      </w:r>
      <w:r w:rsidRPr="009F53F4">
        <w:rPr>
          <w:lang w:val="fr-CH"/>
        </w:rPr>
        <w:tab/>
      </w:r>
      <w:r w:rsidRPr="009F53F4">
        <w:rPr>
          <w:lang w:val="fr-CH"/>
        </w:rPr>
        <w:fldChar w:fldCharType="begin"/>
      </w:r>
      <w:r w:rsidRPr="009F53F4">
        <w:rPr>
          <w:lang w:val="fr-CH"/>
        </w:rPr>
        <w:instrText xml:space="preserve"> PAGEREF _Toc252006489 \h </w:instrText>
      </w:r>
      <w:r w:rsidRPr="009F53F4">
        <w:rPr>
          <w:lang w:val="fr-CH"/>
        </w:rPr>
      </w:r>
      <w:r w:rsidRPr="009F53F4">
        <w:rPr>
          <w:lang w:val="fr-CH"/>
        </w:rPr>
        <w:fldChar w:fldCharType="separate"/>
      </w:r>
      <w:r w:rsidR="00B634AF" w:rsidRPr="009F53F4">
        <w:rPr>
          <w:lang w:val="fr-CH"/>
        </w:rPr>
        <w:t>3</w:t>
      </w:r>
      <w:r w:rsidRPr="009F53F4">
        <w:rPr>
          <w:lang w:val="fr-CH"/>
        </w:rPr>
        <w:fldChar w:fldCharType="end"/>
      </w:r>
    </w:p>
    <w:p w:rsidR="00917D4F" w:rsidRPr="009F53F4" w:rsidRDefault="00917D4F" w:rsidP="001E0597">
      <w:pPr>
        <w:pStyle w:val="TM1"/>
        <w:suppressAutoHyphens/>
        <w:rPr>
          <w:rFonts w:asciiTheme="minorHAnsi" w:eastAsiaTheme="minorEastAsia" w:hAnsiTheme="minorHAnsi" w:cstheme="minorBidi"/>
          <w:b w:val="0"/>
          <w:bCs w:val="0"/>
          <w:noProof/>
          <w:szCs w:val="22"/>
          <w:lang w:val="fr-CH" w:eastAsia="en-US"/>
        </w:rPr>
      </w:pPr>
      <w:r w:rsidRPr="009F53F4">
        <w:rPr>
          <w:noProof/>
          <w:lang w:val="fr-CH"/>
        </w:rPr>
        <w:t>2</w:t>
      </w:r>
      <w:r w:rsidRPr="009F53F4">
        <w:rPr>
          <w:rFonts w:asciiTheme="minorHAnsi" w:eastAsiaTheme="minorEastAsia" w:hAnsiTheme="minorHAnsi" w:cstheme="minorBidi"/>
          <w:b w:val="0"/>
          <w:bCs w:val="0"/>
          <w:noProof/>
          <w:szCs w:val="22"/>
          <w:lang w:val="fr-CH" w:eastAsia="en-US"/>
        </w:rPr>
        <w:tab/>
      </w:r>
      <w:r w:rsidRPr="009F53F4">
        <w:rPr>
          <w:noProof/>
          <w:lang w:val="fr-CH"/>
        </w:rPr>
        <w:t>Analyse préliminaire</w:t>
      </w:r>
      <w:r w:rsidRPr="009F53F4">
        <w:rPr>
          <w:noProof/>
          <w:lang w:val="fr-CH"/>
        </w:rPr>
        <w:tab/>
      </w:r>
      <w:r w:rsidRPr="009F53F4">
        <w:rPr>
          <w:noProof/>
          <w:lang w:val="fr-CH"/>
        </w:rPr>
        <w:fldChar w:fldCharType="begin"/>
      </w:r>
      <w:r w:rsidRPr="009F53F4">
        <w:rPr>
          <w:noProof/>
          <w:lang w:val="fr-CH"/>
        </w:rPr>
        <w:instrText xml:space="preserve"> PAGEREF _Toc252006490 \h </w:instrText>
      </w:r>
      <w:r w:rsidRPr="009F53F4">
        <w:rPr>
          <w:noProof/>
          <w:lang w:val="fr-CH"/>
        </w:rPr>
      </w:r>
      <w:r w:rsidRPr="009F53F4">
        <w:rPr>
          <w:noProof/>
          <w:lang w:val="fr-CH"/>
        </w:rPr>
        <w:fldChar w:fldCharType="separate"/>
      </w:r>
      <w:r w:rsidR="00B634AF" w:rsidRPr="009F53F4">
        <w:rPr>
          <w:noProof/>
          <w:lang w:val="fr-CH"/>
        </w:rPr>
        <w:t>4</w:t>
      </w:r>
      <w:r w:rsidRPr="009F53F4">
        <w:rPr>
          <w:noProof/>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2.1</w:t>
      </w:r>
      <w:r w:rsidRPr="009F53F4">
        <w:rPr>
          <w:rFonts w:asciiTheme="minorHAnsi" w:eastAsiaTheme="minorEastAsia" w:hAnsiTheme="minorHAnsi" w:cstheme="minorBidi"/>
          <w:szCs w:val="22"/>
          <w:lang w:val="fr-CH" w:eastAsia="en-US"/>
        </w:rPr>
        <w:tab/>
      </w:r>
      <w:r w:rsidRPr="009F53F4">
        <w:rPr>
          <w:lang w:val="fr-CH"/>
        </w:rPr>
        <w:t>Objectifs du système</w:t>
      </w:r>
      <w:r w:rsidRPr="009F53F4">
        <w:rPr>
          <w:lang w:val="fr-CH"/>
        </w:rPr>
        <w:tab/>
      </w:r>
      <w:r w:rsidRPr="009F53F4">
        <w:rPr>
          <w:lang w:val="fr-CH"/>
        </w:rPr>
        <w:fldChar w:fldCharType="begin"/>
      </w:r>
      <w:r w:rsidRPr="009F53F4">
        <w:rPr>
          <w:lang w:val="fr-CH"/>
        </w:rPr>
        <w:instrText xml:space="preserve"> PAGEREF _Toc252006491 \h </w:instrText>
      </w:r>
      <w:r w:rsidRPr="009F53F4">
        <w:rPr>
          <w:lang w:val="fr-CH"/>
        </w:rPr>
      </w:r>
      <w:r w:rsidRPr="009F53F4">
        <w:rPr>
          <w:lang w:val="fr-CH"/>
        </w:rPr>
        <w:fldChar w:fldCharType="separate"/>
      </w:r>
      <w:r w:rsidR="00B634AF" w:rsidRPr="009F53F4">
        <w:rPr>
          <w:lang w:val="fr-CH"/>
        </w:rPr>
        <w:t>4</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2.2</w:t>
      </w:r>
      <w:r w:rsidRPr="009F53F4">
        <w:rPr>
          <w:rFonts w:asciiTheme="minorHAnsi" w:eastAsiaTheme="minorEastAsia" w:hAnsiTheme="minorHAnsi" w:cstheme="minorBidi"/>
          <w:szCs w:val="22"/>
          <w:lang w:val="fr-CH" w:eastAsia="en-US"/>
        </w:rPr>
        <w:tab/>
      </w:r>
      <w:r w:rsidRPr="009F53F4">
        <w:rPr>
          <w:lang w:val="fr-CH"/>
        </w:rPr>
        <w:t>Variantes</w:t>
      </w:r>
      <w:r w:rsidRPr="009F53F4">
        <w:rPr>
          <w:lang w:val="fr-CH"/>
        </w:rPr>
        <w:tab/>
      </w:r>
      <w:r w:rsidRPr="009F53F4">
        <w:rPr>
          <w:lang w:val="fr-CH"/>
        </w:rPr>
        <w:fldChar w:fldCharType="begin"/>
      </w:r>
      <w:r w:rsidRPr="009F53F4">
        <w:rPr>
          <w:lang w:val="fr-CH"/>
        </w:rPr>
        <w:instrText xml:space="preserve"> PAGEREF _Toc252006492 \h </w:instrText>
      </w:r>
      <w:r w:rsidRPr="009F53F4">
        <w:rPr>
          <w:lang w:val="fr-CH"/>
        </w:rPr>
      </w:r>
      <w:r w:rsidRPr="009F53F4">
        <w:rPr>
          <w:lang w:val="fr-CH"/>
        </w:rPr>
        <w:fldChar w:fldCharType="separate"/>
      </w:r>
      <w:r w:rsidR="00B634AF" w:rsidRPr="009F53F4">
        <w:rPr>
          <w:lang w:val="fr-CH"/>
        </w:rPr>
        <w:t>4</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2.3</w:t>
      </w:r>
      <w:r w:rsidRPr="009F53F4">
        <w:rPr>
          <w:rFonts w:asciiTheme="minorHAnsi" w:eastAsiaTheme="minorEastAsia" w:hAnsiTheme="minorHAnsi" w:cstheme="minorBidi"/>
          <w:szCs w:val="22"/>
          <w:lang w:val="fr-CH" w:eastAsia="en-US"/>
        </w:rPr>
        <w:tab/>
      </w:r>
      <w:r w:rsidRPr="009F53F4">
        <w:rPr>
          <w:lang w:val="fr-CH"/>
        </w:rPr>
        <w:t>Choix de variante</w:t>
      </w:r>
      <w:r w:rsidRPr="009F53F4">
        <w:rPr>
          <w:lang w:val="fr-CH"/>
        </w:rPr>
        <w:tab/>
      </w:r>
      <w:r w:rsidRPr="009F53F4">
        <w:rPr>
          <w:lang w:val="fr-CH"/>
        </w:rPr>
        <w:fldChar w:fldCharType="begin"/>
      </w:r>
      <w:r w:rsidRPr="009F53F4">
        <w:rPr>
          <w:lang w:val="fr-CH"/>
        </w:rPr>
        <w:instrText xml:space="preserve"> PAGEREF _Toc252006493 \h </w:instrText>
      </w:r>
      <w:r w:rsidRPr="009F53F4">
        <w:rPr>
          <w:lang w:val="fr-CH"/>
        </w:rPr>
      </w:r>
      <w:r w:rsidRPr="009F53F4">
        <w:rPr>
          <w:lang w:val="fr-CH"/>
        </w:rPr>
        <w:fldChar w:fldCharType="separate"/>
      </w:r>
      <w:r w:rsidR="00B634AF" w:rsidRPr="009F53F4">
        <w:rPr>
          <w:lang w:val="fr-CH"/>
        </w:rPr>
        <w:t>4</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2.4</w:t>
      </w:r>
      <w:r w:rsidRPr="009F53F4">
        <w:rPr>
          <w:rFonts w:asciiTheme="minorHAnsi" w:eastAsiaTheme="minorEastAsia" w:hAnsiTheme="minorHAnsi" w:cstheme="minorBidi"/>
          <w:szCs w:val="22"/>
          <w:lang w:val="fr-CH" w:eastAsia="en-US"/>
        </w:rPr>
        <w:tab/>
      </w:r>
      <w:r w:rsidRPr="009F53F4">
        <w:rPr>
          <w:lang w:val="fr-CH"/>
        </w:rPr>
        <w:t>Rentabilité</w:t>
      </w:r>
      <w:r w:rsidRPr="009F53F4">
        <w:rPr>
          <w:lang w:val="fr-CH"/>
        </w:rPr>
        <w:tab/>
      </w:r>
      <w:r w:rsidRPr="009F53F4">
        <w:rPr>
          <w:lang w:val="fr-CH"/>
        </w:rPr>
        <w:fldChar w:fldCharType="begin"/>
      </w:r>
      <w:r w:rsidRPr="009F53F4">
        <w:rPr>
          <w:lang w:val="fr-CH"/>
        </w:rPr>
        <w:instrText xml:space="preserve"> PAGEREF _Toc252006494 \h </w:instrText>
      </w:r>
      <w:r w:rsidRPr="009F53F4">
        <w:rPr>
          <w:lang w:val="fr-CH"/>
        </w:rPr>
      </w:r>
      <w:r w:rsidRPr="009F53F4">
        <w:rPr>
          <w:lang w:val="fr-CH"/>
        </w:rPr>
        <w:fldChar w:fldCharType="separate"/>
      </w:r>
      <w:r w:rsidR="00B634AF" w:rsidRPr="009F53F4">
        <w:rPr>
          <w:lang w:val="fr-CH"/>
        </w:rPr>
        <w:t>5</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2.5</w:t>
      </w:r>
      <w:r w:rsidRPr="009F53F4">
        <w:rPr>
          <w:rFonts w:asciiTheme="minorHAnsi" w:eastAsiaTheme="minorEastAsia" w:hAnsiTheme="minorHAnsi" w:cstheme="minorBidi"/>
          <w:szCs w:val="22"/>
          <w:lang w:val="fr-CH" w:eastAsia="en-US"/>
        </w:rPr>
        <w:tab/>
      </w:r>
      <w:r w:rsidRPr="009F53F4">
        <w:rPr>
          <w:lang w:val="fr-CH"/>
        </w:rPr>
        <w:t>Analyse de risque</w:t>
      </w:r>
      <w:r w:rsidRPr="009F53F4">
        <w:rPr>
          <w:lang w:val="fr-CH"/>
        </w:rPr>
        <w:tab/>
      </w:r>
      <w:r w:rsidRPr="009F53F4">
        <w:rPr>
          <w:lang w:val="fr-CH"/>
        </w:rPr>
        <w:fldChar w:fldCharType="begin"/>
      </w:r>
      <w:r w:rsidRPr="009F53F4">
        <w:rPr>
          <w:lang w:val="fr-CH"/>
        </w:rPr>
        <w:instrText xml:space="preserve"> PAGEREF _Toc252006495 \h </w:instrText>
      </w:r>
      <w:r w:rsidRPr="009F53F4">
        <w:rPr>
          <w:lang w:val="fr-CH"/>
        </w:rPr>
      </w:r>
      <w:r w:rsidRPr="009F53F4">
        <w:rPr>
          <w:lang w:val="fr-CH"/>
        </w:rPr>
        <w:fldChar w:fldCharType="separate"/>
      </w:r>
      <w:r w:rsidR="00B634AF" w:rsidRPr="009F53F4">
        <w:rPr>
          <w:lang w:val="fr-CH"/>
        </w:rPr>
        <w:t>5</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2.6</w:t>
      </w:r>
      <w:r w:rsidRPr="009F53F4">
        <w:rPr>
          <w:rFonts w:asciiTheme="minorHAnsi" w:eastAsiaTheme="minorEastAsia" w:hAnsiTheme="minorHAnsi" w:cstheme="minorBidi"/>
          <w:szCs w:val="22"/>
          <w:lang w:val="fr-CH" w:eastAsia="en-US"/>
        </w:rPr>
        <w:tab/>
      </w:r>
      <w:r w:rsidRPr="009F53F4">
        <w:rPr>
          <w:lang w:val="fr-CH"/>
        </w:rPr>
        <w:t>Sécurité de l’information et protection des données</w:t>
      </w:r>
      <w:r w:rsidRPr="009F53F4">
        <w:rPr>
          <w:lang w:val="fr-CH"/>
        </w:rPr>
        <w:tab/>
      </w:r>
      <w:r w:rsidRPr="009F53F4">
        <w:rPr>
          <w:lang w:val="fr-CH"/>
        </w:rPr>
        <w:fldChar w:fldCharType="begin"/>
      </w:r>
      <w:r w:rsidRPr="009F53F4">
        <w:rPr>
          <w:lang w:val="fr-CH"/>
        </w:rPr>
        <w:instrText xml:space="preserve"> PAGEREF _Toc252006496 \h </w:instrText>
      </w:r>
      <w:r w:rsidRPr="009F53F4">
        <w:rPr>
          <w:lang w:val="fr-CH"/>
        </w:rPr>
      </w:r>
      <w:r w:rsidRPr="009F53F4">
        <w:rPr>
          <w:lang w:val="fr-CH"/>
        </w:rPr>
        <w:fldChar w:fldCharType="separate"/>
      </w:r>
      <w:r w:rsidR="00B634AF" w:rsidRPr="009F53F4">
        <w:rPr>
          <w:lang w:val="fr-CH"/>
        </w:rPr>
        <w:t>5</w:t>
      </w:r>
      <w:r w:rsidRPr="009F53F4">
        <w:rPr>
          <w:lang w:val="fr-CH"/>
        </w:rPr>
        <w:fldChar w:fldCharType="end"/>
      </w:r>
    </w:p>
    <w:p w:rsidR="00917D4F" w:rsidRPr="009F53F4" w:rsidRDefault="00917D4F" w:rsidP="001E0597">
      <w:pPr>
        <w:pStyle w:val="TM1"/>
        <w:suppressAutoHyphens/>
        <w:rPr>
          <w:rFonts w:asciiTheme="minorHAnsi" w:eastAsiaTheme="minorEastAsia" w:hAnsiTheme="minorHAnsi" w:cstheme="minorBidi"/>
          <w:b w:val="0"/>
          <w:bCs w:val="0"/>
          <w:noProof/>
          <w:szCs w:val="22"/>
          <w:lang w:val="fr-CH" w:eastAsia="en-US"/>
        </w:rPr>
      </w:pPr>
      <w:r w:rsidRPr="009F53F4">
        <w:rPr>
          <w:noProof/>
          <w:lang w:val="fr-CH"/>
        </w:rPr>
        <w:t>3</w:t>
      </w:r>
      <w:r w:rsidRPr="009F53F4">
        <w:rPr>
          <w:rFonts w:asciiTheme="minorHAnsi" w:eastAsiaTheme="minorEastAsia" w:hAnsiTheme="minorHAnsi" w:cstheme="minorBidi"/>
          <w:b w:val="0"/>
          <w:bCs w:val="0"/>
          <w:noProof/>
          <w:szCs w:val="22"/>
          <w:lang w:val="fr-CH" w:eastAsia="en-US"/>
        </w:rPr>
        <w:tab/>
      </w:r>
      <w:r w:rsidRPr="009F53F4">
        <w:rPr>
          <w:noProof/>
          <w:lang w:val="fr-CH"/>
        </w:rPr>
        <w:t>Concept</w:t>
      </w:r>
      <w:r w:rsidRPr="009F53F4">
        <w:rPr>
          <w:noProof/>
          <w:lang w:val="fr-CH"/>
        </w:rPr>
        <w:tab/>
      </w:r>
      <w:r w:rsidRPr="009F53F4">
        <w:rPr>
          <w:noProof/>
          <w:lang w:val="fr-CH"/>
        </w:rPr>
        <w:fldChar w:fldCharType="begin"/>
      </w:r>
      <w:r w:rsidRPr="009F53F4">
        <w:rPr>
          <w:noProof/>
          <w:lang w:val="fr-CH"/>
        </w:rPr>
        <w:instrText xml:space="preserve"> PAGEREF _Toc252006497 \h </w:instrText>
      </w:r>
      <w:r w:rsidRPr="009F53F4">
        <w:rPr>
          <w:noProof/>
          <w:lang w:val="fr-CH"/>
        </w:rPr>
      </w:r>
      <w:r w:rsidRPr="009F53F4">
        <w:rPr>
          <w:noProof/>
          <w:lang w:val="fr-CH"/>
        </w:rPr>
        <w:fldChar w:fldCharType="separate"/>
      </w:r>
      <w:r w:rsidR="00B634AF" w:rsidRPr="009F53F4">
        <w:rPr>
          <w:noProof/>
          <w:lang w:val="fr-CH"/>
        </w:rPr>
        <w:t>6</w:t>
      </w:r>
      <w:r w:rsidRPr="009F53F4">
        <w:rPr>
          <w:noProof/>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3.1</w:t>
      </w:r>
      <w:r w:rsidRPr="009F53F4">
        <w:rPr>
          <w:rFonts w:asciiTheme="minorHAnsi" w:eastAsiaTheme="minorEastAsia" w:hAnsiTheme="minorHAnsi" w:cstheme="minorBidi"/>
          <w:szCs w:val="22"/>
          <w:lang w:val="fr-CH" w:eastAsia="en-US"/>
        </w:rPr>
        <w:tab/>
      </w:r>
      <w:r w:rsidRPr="009F53F4">
        <w:rPr>
          <w:lang w:val="fr-CH"/>
        </w:rPr>
        <w:t>Exigences du système</w:t>
      </w:r>
      <w:r w:rsidRPr="009F53F4">
        <w:rPr>
          <w:lang w:val="fr-CH"/>
        </w:rPr>
        <w:tab/>
      </w:r>
      <w:r w:rsidRPr="009F53F4">
        <w:rPr>
          <w:lang w:val="fr-CH"/>
        </w:rPr>
        <w:fldChar w:fldCharType="begin"/>
      </w:r>
      <w:r w:rsidRPr="009F53F4">
        <w:rPr>
          <w:lang w:val="fr-CH"/>
        </w:rPr>
        <w:instrText xml:space="preserve"> PAGEREF _Toc252006498 \h </w:instrText>
      </w:r>
      <w:r w:rsidRPr="009F53F4">
        <w:rPr>
          <w:lang w:val="fr-CH"/>
        </w:rPr>
      </w:r>
      <w:r w:rsidRPr="009F53F4">
        <w:rPr>
          <w:lang w:val="fr-CH"/>
        </w:rPr>
        <w:fldChar w:fldCharType="separate"/>
      </w:r>
      <w:r w:rsidR="00B634AF" w:rsidRPr="009F53F4">
        <w:rPr>
          <w:lang w:val="fr-CH"/>
        </w:rPr>
        <w:t>6</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3.2</w:t>
      </w:r>
      <w:r w:rsidRPr="009F53F4">
        <w:rPr>
          <w:rFonts w:asciiTheme="minorHAnsi" w:eastAsiaTheme="minorEastAsia" w:hAnsiTheme="minorHAnsi" w:cstheme="minorBidi"/>
          <w:szCs w:val="22"/>
          <w:lang w:val="fr-CH" w:eastAsia="en-US"/>
        </w:rPr>
        <w:tab/>
      </w:r>
      <w:r w:rsidRPr="009F53F4">
        <w:rPr>
          <w:lang w:val="fr-CH"/>
        </w:rPr>
        <w:t>Architecture du système</w:t>
      </w:r>
      <w:r w:rsidRPr="009F53F4">
        <w:rPr>
          <w:lang w:val="fr-CH"/>
        </w:rPr>
        <w:tab/>
      </w:r>
      <w:r w:rsidRPr="009F53F4">
        <w:rPr>
          <w:lang w:val="fr-CH"/>
        </w:rPr>
        <w:fldChar w:fldCharType="begin"/>
      </w:r>
      <w:r w:rsidRPr="009F53F4">
        <w:rPr>
          <w:lang w:val="fr-CH"/>
        </w:rPr>
        <w:instrText xml:space="preserve"> PAGEREF _Toc252006499 \h </w:instrText>
      </w:r>
      <w:r w:rsidRPr="009F53F4">
        <w:rPr>
          <w:lang w:val="fr-CH"/>
        </w:rPr>
      </w:r>
      <w:r w:rsidRPr="009F53F4">
        <w:rPr>
          <w:lang w:val="fr-CH"/>
        </w:rPr>
        <w:fldChar w:fldCharType="separate"/>
      </w:r>
      <w:r w:rsidR="00B634AF" w:rsidRPr="009F53F4">
        <w:rPr>
          <w:lang w:val="fr-CH"/>
        </w:rPr>
        <w:t>6</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3.3</w:t>
      </w:r>
      <w:r w:rsidRPr="009F53F4">
        <w:rPr>
          <w:rFonts w:asciiTheme="minorHAnsi" w:eastAsiaTheme="minorEastAsia" w:hAnsiTheme="minorHAnsi" w:cstheme="minorBidi"/>
          <w:szCs w:val="22"/>
          <w:lang w:val="fr-CH" w:eastAsia="en-US"/>
        </w:rPr>
        <w:tab/>
      </w:r>
      <w:r w:rsidRPr="009F53F4">
        <w:rPr>
          <w:lang w:val="fr-CH"/>
        </w:rPr>
        <w:t>Plan d’intégration des systèmes</w:t>
      </w:r>
      <w:r w:rsidRPr="009F53F4">
        <w:rPr>
          <w:lang w:val="fr-CH"/>
        </w:rPr>
        <w:tab/>
      </w:r>
      <w:r w:rsidRPr="009F53F4">
        <w:rPr>
          <w:lang w:val="fr-CH"/>
        </w:rPr>
        <w:fldChar w:fldCharType="begin"/>
      </w:r>
      <w:r w:rsidRPr="009F53F4">
        <w:rPr>
          <w:lang w:val="fr-CH"/>
        </w:rPr>
        <w:instrText xml:space="preserve"> PAGEREF _Toc252006500 \h </w:instrText>
      </w:r>
      <w:r w:rsidRPr="009F53F4">
        <w:rPr>
          <w:lang w:val="fr-CH"/>
        </w:rPr>
      </w:r>
      <w:r w:rsidRPr="009F53F4">
        <w:rPr>
          <w:lang w:val="fr-CH"/>
        </w:rPr>
        <w:fldChar w:fldCharType="separate"/>
      </w:r>
      <w:r w:rsidR="00B634AF" w:rsidRPr="009F53F4">
        <w:rPr>
          <w:lang w:val="fr-CH"/>
        </w:rPr>
        <w:t>6</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3.4</w:t>
      </w:r>
      <w:r w:rsidRPr="009F53F4">
        <w:rPr>
          <w:rFonts w:asciiTheme="minorHAnsi" w:eastAsiaTheme="minorEastAsia" w:hAnsiTheme="minorHAnsi" w:cstheme="minorBidi"/>
          <w:szCs w:val="22"/>
          <w:lang w:val="fr-CH" w:eastAsia="en-US"/>
        </w:rPr>
        <w:tab/>
      </w:r>
      <w:r w:rsidRPr="009F53F4">
        <w:rPr>
          <w:lang w:val="fr-CH"/>
        </w:rPr>
        <w:t>Concept d‘implémentation</w:t>
      </w:r>
      <w:r w:rsidRPr="009F53F4">
        <w:rPr>
          <w:lang w:val="fr-CH"/>
        </w:rPr>
        <w:tab/>
      </w:r>
      <w:r w:rsidRPr="009F53F4">
        <w:rPr>
          <w:lang w:val="fr-CH"/>
        </w:rPr>
        <w:fldChar w:fldCharType="begin"/>
      </w:r>
      <w:r w:rsidRPr="009F53F4">
        <w:rPr>
          <w:lang w:val="fr-CH"/>
        </w:rPr>
        <w:instrText xml:space="preserve"> PAGEREF _Toc252006501 \h </w:instrText>
      </w:r>
      <w:r w:rsidRPr="009F53F4">
        <w:rPr>
          <w:lang w:val="fr-CH"/>
        </w:rPr>
      </w:r>
      <w:r w:rsidRPr="009F53F4">
        <w:rPr>
          <w:lang w:val="fr-CH"/>
        </w:rPr>
        <w:fldChar w:fldCharType="separate"/>
      </w:r>
      <w:r w:rsidR="00B634AF" w:rsidRPr="009F53F4">
        <w:rPr>
          <w:lang w:val="fr-CH"/>
        </w:rPr>
        <w:t>6</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3.5</w:t>
      </w:r>
      <w:r w:rsidRPr="009F53F4">
        <w:rPr>
          <w:rFonts w:asciiTheme="minorHAnsi" w:eastAsiaTheme="minorEastAsia" w:hAnsiTheme="minorHAnsi" w:cstheme="minorBidi"/>
          <w:szCs w:val="22"/>
          <w:lang w:val="fr-CH" w:eastAsia="en-US"/>
        </w:rPr>
        <w:tab/>
      </w:r>
      <w:r w:rsidRPr="009F53F4">
        <w:rPr>
          <w:lang w:val="fr-CH"/>
        </w:rPr>
        <w:t>Concept de formation</w:t>
      </w:r>
      <w:r w:rsidRPr="009F53F4">
        <w:rPr>
          <w:lang w:val="fr-CH"/>
        </w:rPr>
        <w:tab/>
      </w:r>
      <w:r w:rsidRPr="009F53F4">
        <w:rPr>
          <w:lang w:val="fr-CH"/>
        </w:rPr>
        <w:fldChar w:fldCharType="begin"/>
      </w:r>
      <w:r w:rsidRPr="009F53F4">
        <w:rPr>
          <w:lang w:val="fr-CH"/>
        </w:rPr>
        <w:instrText xml:space="preserve"> PAGEREF _Toc252006502 \h </w:instrText>
      </w:r>
      <w:r w:rsidRPr="009F53F4">
        <w:rPr>
          <w:lang w:val="fr-CH"/>
        </w:rPr>
      </w:r>
      <w:r w:rsidRPr="009F53F4">
        <w:rPr>
          <w:lang w:val="fr-CH"/>
        </w:rPr>
        <w:fldChar w:fldCharType="separate"/>
      </w:r>
      <w:r w:rsidR="00B634AF" w:rsidRPr="009F53F4">
        <w:rPr>
          <w:lang w:val="fr-CH"/>
        </w:rPr>
        <w:t>6</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3.6</w:t>
      </w:r>
      <w:r w:rsidRPr="009F53F4">
        <w:rPr>
          <w:rFonts w:asciiTheme="minorHAnsi" w:eastAsiaTheme="minorEastAsia" w:hAnsiTheme="minorHAnsi" w:cstheme="minorBidi"/>
          <w:szCs w:val="22"/>
          <w:lang w:val="fr-CH" w:eastAsia="en-US"/>
        </w:rPr>
        <w:tab/>
      </w:r>
      <w:r w:rsidRPr="009F53F4">
        <w:rPr>
          <w:lang w:val="fr-CH"/>
        </w:rPr>
        <w:t>Concept de tests</w:t>
      </w:r>
      <w:r w:rsidRPr="009F53F4">
        <w:rPr>
          <w:lang w:val="fr-CH"/>
        </w:rPr>
        <w:tab/>
      </w:r>
      <w:r w:rsidRPr="009F53F4">
        <w:rPr>
          <w:lang w:val="fr-CH"/>
        </w:rPr>
        <w:fldChar w:fldCharType="begin"/>
      </w:r>
      <w:r w:rsidRPr="009F53F4">
        <w:rPr>
          <w:lang w:val="fr-CH"/>
        </w:rPr>
        <w:instrText xml:space="preserve"> PAGEREF _Toc252006503 \h </w:instrText>
      </w:r>
      <w:r w:rsidRPr="009F53F4">
        <w:rPr>
          <w:lang w:val="fr-CH"/>
        </w:rPr>
      </w:r>
      <w:r w:rsidRPr="009F53F4">
        <w:rPr>
          <w:lang w:val="fr-CH"/>
        </w:rPr>
        <w:fldChar w:fldCharType="separate"/>
      </w:r>
      <w:r w:rsidR="00B634AF" w:rsidRPr="009F53F4">
        <w:rPr>
          <w:lang w:val="fr-CH"/>
        </w:rPr>
        <w:t>6</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3.7</w:t>
      </w:r>
      <w:r w:rsidRPr="009F53F4">
        <w:rPr>
          <w:rFonts w:asciiTheme="minorHAnsi" w:eastAsiaTheme="minorEastAsia" w:hAnsiTheme="minorHAnsi" w:cstheme="minorBidi"/>
          <w:szCs w:val="22"/>
          <w:lang w:val="fr-CH" w:eastAsia="en-US"/>
        </w:rPr>
        <w:tab/>
      </w:r>
      <w:r w:rsidRPr="009F53F4">
        <w:rPr>
          <w:lang w:val="fr-CH"/>
        </w:rPr>
        <w:t>Moyens nécessaires</w:t>
      </w:r>
      <w:r w:rsidRPr="009F53F4">
        <w:rPr>
          <w:lang w:val="fr-CH"/>
        </w:rPr>
        <w:tab/>
      </w:r>
      <w:r w:rsidRPr="009F53F4">
        <w:rPr>
          <w:lang w:val="fr-CH"/>
        </w:rPr>
        <w:fldChar w:fldCharType="begin"/>
      </w:r>
      <w:r w:rsidRPr="009F53F4">
        <w:rPr>
          <w:lang w:val="fr-CH"/>
        </w:rPr>
        <w:instrText xml:space="preserve"> PAGEREF _Toc252006504 \h </w:instrText>
      </w:r>
      <w:r w:rsidRPr="009F53F4">
        <w:rPr>
          <w:lang w:val="fr-CH"/>
        </w:rPr>
      </w:r>
      <w:r w:rsidRPr="009F53F4">
        <w:rPr>
          <w:lang w:val="fr-CH"/>
        </w:rPr>
        <w:fldChar w:fldCharType="separate"/>
      </w:r>
      <w:r w:rsidR="00B634AF" w:rsidRPr="009F53F4">
        <w:rPr>
          <w:lang w:val="fr-CH"/>
        </w:rPr>
        <w:t>6</w:t>
      </w:r>
      <w:r w:rsidRPr="009F53F4">
        <w:rPr>
          <w:lang w:val="fr-CH"/>
        </w:rPr>
        <w:fldChar w:fldCharType="end"/>
      </w:r>
    </w:p>
    <w:p w:rsidR="00917D4F" w:rsidRPr="009F53F4" w:rsidRDefault="00917D4F" w:rsidP="001E0597">
      <w:pPr>
        <w:pStyle w:val="TM1"/>
        <w:suppressAutoHyphens/>
        <w:rPr>
          <w:rFonts w:asciiTheme="minorHAnsi" w:eastAsiaTheme="minorEastAsia" w:hAnsiTheme="minorHAnsi" w:cstheme="minorBidi"/>
          <w:b w:val="0"/>
          <w:bCs w:val="0"/>
          <w:noProof/>
          <w:szCs w:val="22"/>
          <w:lang w:val="fr-CH" w:eastAsia="en-US"/>
        </w:rPr>
      </w:pPr>
      <w:r w:rsidRPr="009F53F4">
        <w:rPr>
          <w:noProof/>
          <w:lang w:val="fr-CH"/>
        </w:rPr>
        <w:t>4</w:t>
      </w:r>
      <w:r w:rsidRPr="009F53F4">
        <w:rPr>
          <w:rFonts w:asciiTheme="minorHAnsi" w:eastAsiaTheme="minorEastAsia" w:hAnsiTheme="minorHAnsi" w:cstheme="minorBidi"/>
          <w:b w:val="0"/>
          <w:bCs w:val="0"/>
          <w:noProof/>
          <w:szCs w:val="22"/>
          <w:lang w:val="fr-CH" w:eastAsia="en-US"/>
        </w:rPr>
        <w:tab/>
      </w:r>
      <w:r w:rsidRPr="009F53F4">
        <w:rPr>
          <w:noProof/>
          <w:lang w:val="fr-CH"/>
        </w:rPr>
        <w:t>Réalisation</w:t>
      </w:r>
      <w:r w:rsidRPr="009F53F4">
        <w:rPr>
          <w:noProof/>
          <w:lang w:val="fr-CH"/>
        </w:rPr>
        <w:tab/>
      </w:r>
      <w:r w:rsidRPr="009F53F4">
        <w:rPr>
          <w:noProof/>
          <w:lang w:val="fr-CH"/>
        </w:rPr>
        <w:fldChar w:fldCharType="begin"/>
      </w:r>
      <w:r w:rsidRPr="009F53F4">
        <w:rPr>
          <w:noProof/>
          <w:lang w:val="fr-CH"/>
        </w:rPr>
        <w:instrText xml:space="preserve"> PAGEREF _Toc252006505 \h </w:instrText>
      </w:r>
      <w:r w:rsidRPr="009F53F4">
        <w:rPr>
          <w:noProof/>
          <w:lang w:val="fr-CH"/>
        </w:rPr>
      </w:r>
      <w:r w:rsidRPr="009F53F4">
        <w:rPr>
          <w:noProof/>
          <w:lang w:val="fr-CH"/>
        </w:rPr>
        <w:fldChar w:fldCharType="separate"/>
      </w:r>
      <w:r w:rsidR="00B634AF" w:rsidRPr="009F53F4">
        <w:rPr>
          <w:noProof/>
          <w:lang w:val="fr-CH"/>
        </w:rPr>
        <w:t>7</w:t>
      </w:r>
      <w:r w:rsidRPr="009F53F4">
        <w:rPr>
          <w:noProof/>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4.1</w:t>
      </w:r>
      <w:r w:rsidRPr="009F53F4">
        <w:rPr>
          <w:rFonts w:asciiTheme="minorHAnsi" w:eastAsiaTheme="minorEastAsia" w:hAnsiTheme="minorHAnsi" w:cstheme="minorBidi"/>
          <w:szCs w:val="22"/>
          <w:lang w:val="fr-CH" w:eastAsia="en-US"/>
        </w:rPr>
        <w:tab/>
      </w:r>
      <w:r w:rsidRPr="009F53F4">
        <w:rPr>
          <w:lang w:val="fr-CH"/>
        </w:rPr>
        <w:t>Spécifications détaillées</w:t>
      </w:r>
      <w:r w:rsidRPr="009F53F4">
        <w:rPr>
          <w:lang w:val="fr-CH"/>
        </w:rPr>
        <w:tab/>
      </w:r>
      <w:r w:rsidRPr="009F53F4">
        <w:rPr>
          <w:lang w:val="fr-CH"/>
        </w:rPr>
        <w:fldChar w:fldCharType="begin"/>
      </w:r>
      <w:r w:rsidRPr="009F53F4">
        <w:rPr>
          <w:lang w:val="fr-CH"/>
        </w:rPr>
        <w:instrText xml:space="preserve"> PAGEREF _Toc252006506 \h </w:instrText>
      </w:r>
      <w:r w:rsidRPr="009F53F4">
        <w:rPr>
          <w:lang w:val="fr-CH"/>
        </w:rPr>
      </w:r>
      <w:r w:rsidRPr="009F53F4">
        <w:rPr>
          <w:lang w:val="fr-CH"/>
        </w:rPr>
        <w:fldChar w:fldCharType="separate"/>
      </w:r>
      <w:r w:rsidR="00B634AF" w:rsidRPr="009F53F4">
        <w:rPr>
          <w:lang w:val="fr-CH"/>
        </w:rPr>
        <w:t>7</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4.2</w:t>
      </w:r>
      <w:r w:rsidRPr="009F53F4">
        <w:rPr>
          <w:rFonts w:asciiTheme="minorHAnsi" w:eastAsiaTheme="minorEastAsia" w:hAnsiTheme="minorHAnsi" w:cstheme="minorBidi"/>
          <w:szCs w:val="22"/>
          <w:lang w:val="fr-CH" w:eastAsia="en-US"/>
        </w:rPr>
        <w:tab/>
      </w:r>
      <w:r w:rsidRPr="009F53F4">
        <w:rPr>
          <w:lang w:val="fr-CH"/>
        </w:rPr>
        <w:t>Design du système</w:t>
      </w:r>
      <w:r w:rsidRPr="009F53F4">
        <w:rPr>
          <w:lang w:val="fr-CH"/>
        </w:rPr>
        <w:tab/>
      </w:r>
      <w:r w:rsidRPr="009F53F4">
        <w:rPr>
          <w:lang w:val="fr-CH"/>
        </w:rPr>
        <w:fldChar w:fldCharType="begin"/>
      </w:r>
      <w:r w:rsidRPr="009F53F4">
        <w:rPr>
          <w:lang w:val="fr-CH"/>
        </w:rPr>
        <w:instrText xml:space="preserve"> PAGEREF _Toc252006507 \h </w:instrText>
      </w:r>
      <w:r w:rsidRPr="009F53F4">
        <w:rPr>
          <w:lang w:val="fr-CH"/>
        </w:rPr>
      </w:r>
      <w:r w:rsidRPr="009F53F4">
        <w:rPr>
          <w:lang w:val="fr-CH"/>
        </w:rPr>
        <w:fldChar w:fldCharType="separate"/>
      </w:r>
      <w:r w:rsidR="00B634AF" w:rsidRPr="009F53F4">
        <w:rPr>
          <w:lang w:val="fr-CH"/>
        </w:rPr>
        <w:t>7</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4.3</w:t>
      </w:r>
      <w:r w:rsidRPr="009F53F4">
        <w:rPr>
          <w:rFonts w:asciiTheme="minorHAnsi" w:eastAsiaTheme="minorEastAsia" w:hAnsiTheme="minorHAnsi" w:cstheme="minorBidi"/>
          <w:szCs w:val="22"/>
          <w:lang w:val="fr-CH" w:eastAsia="en-US"/>
        </w:rPr>
        <w:tab/>
      </w:r>
      <w:r w:rsidRPr="009F53F4">
        <w:rPr>
          <w:lang w:val="fr-CH"/>
        </w:rPr>
        <w:t>Configuration xyz</w:t>
      </w:r>
      <w:r w:rsidRPr="009F53F4">
        <w:rPr>
          <w:lang w:val="fr-CH"/>
        </w:rPr>
        <w:tab/>
      </w:r>
      <w:r w:rsidRPr="009F53F4">
        <w:rPr>
          <w:lang w:val="fr-CH"/>
        </w:rPr>
        <w:fldChar w:fldCharType="begin"/>
      </w:r>
      <w:r w:rsidRPr="009F53F4">
        <w:rPr>
          <w:lang w:val="fr-CH"/>
        </w:rPr>
        <w:instrText xml:space="preserve"> PAGEREF _Toc252006508 \h </w:instrText>
      </w:r>
      <w:r w:rsidRPr="009F53F4">
        <w:rPr>
          <w:lang w:val="fr-CH"/>
        </w:rPr>
      </w:r>
      <w:r w:rsidRPr="009F53F4">
        <w:rPr>
          <w:lang w:val="fr-CH"/>
        </w:rPr>
        <w:fldChar w:fldCharType="separate"/>
      </w:r>
      <w:r w:rsidR="00B634AF" w:rsidRPr="009F53F4">
        <w:rPr>
          <w:lang w:val="fr-CH"/>
        </w:rPr>
        <w:t>7</w:t>
      </w:r>
      <w:r w:rsidRPr="009F53F4">
        <w:rPr>
          <w:lang w:val="fr-CH"/>
        </w:rPr>
        <w:fldChar w:fldCharType="end"/>
      </w:r>
    </w:p>
    <w:p w:rsidR="00917D4F" w:rsidRPr="009F53F4" w:rsidRDefault="00917D4F" w:rsidP="001E0597">
      <w:pPr>
        <w:pStyle w:val="TM1"/>
        <w:suppressAutoHyphens/>
        <w:rPr>
          <w:rFonts w:asciiTheme="minorHAnsi" w:eastAsiaTheme="minorEastAsia" w:hAnsiTheme="minorHAnsi" w:cstheme="minorBidi"/>
          <w:b w:val="0"/>
          <w:bCs w:val="0"/>
          <w:noProof/>
          <w:szCs w:val="22"/>
          <w:lang w:val="fr-CH" w:eastAsia="en-US"/>
        </w:rPr>
      </w:pPr>
      <w:r w:rsidRPr="009F53F4">
        <w:rPr>
          <w:noProof/>
          <w:lang w:val="fr-CH"/>
        </w:rPr>
        <w:t>5</w:t>
      </w:r>
      <w:r w:rsidRPr="009F53F4">
        <w:rPr>
          <w:rFonts w:asciiTheme="minorHAnsi" w:eastAsiaTheme="minorEastAsia" w:hAnsiTheme="minorHAnsi" w:cstheme="minorBidi"/>
          <w:b w:val="0"/>
          <w:bCs w:val="0"/>
          <w:noProof/>
          <w:szCs w:val="22"/>
          <w:lang w:val="fr-CH" w:eastAsia="en-US"/>
        </w:rPr>
        <w:tab/>
      </w:r>
      <w:r w:rsidRPr="009F53F4">
        <w:rPr>
          <w:noProof/>
          <w:lang w:val="fr-CH"/>
        </w:rPr>
        <w:t>Test</w:t>
      </w:r>
      <w:r w:rsidRPr="009F53F4">
        <w:rPr>
          <w:noProof/>
          <w:lang w:val="fr-CH"/>
        </w:rPr>
        <w:tab/>
      </w:r>
      <w:r w:rsidRPr="009F53F4">
        <w:rPr>
          <w:noProof/>
          <w:lang w:val="fr-CH"/>
        </w:rPr>
        <w:fldChar w:fldCharType="begin"/>
      </w:r>
      <w:r w:rsidRPr="009F53F4">
        <w:rPr>
          <w:noProof/>
          <w:lang w:val="fr-CH"/>
        </w:rPr>
        <w:instrText xml:space="preserve"> PAGEREF _Toc252006509 \h </w:instrText>
      </w:r>
      <w:r w:rsidRPr="009F53F4">
        <w:rPr>
          <w:noProof/>
          <w:lang w:val="fr-CH"/>
        </w:rPr>
      </w:r>
      <w:r w:rsidRPr="009F53F4">
        <w:rPr>
          <w:noProof/>
          <w:lang w:val="fr-CH"/>
        </w:rPr>
        <w:fldChar w:fldCharType="separate"/>
      </w:r>
      <w:r w:rsidR="00B634AF" w:rsidRPr="009F53F4">
        <w:rPr>
          <w:noProof/>
          <w:lang w:val="fr-CH"/>
        </w:rPr>
        <w:t>8</w:t>
      </w:r>
      <w:r w:rsidRPr="009F53F4">
        <w:rPr>
          <w:noProof/>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5.1</w:t>
      </w:r>
      <w:r w:rsidRPr="009F53F4">
        <w:rPr>
          <w:rFonts w:asciiTheme="minorHAnsi" w:eastAsiaTheme="minorEastAsia" w:hAnsiTheme="minorHAnsi" w:cstheme="minorBidi"/>
          <w:szCs w:val="22"/>
          <w:lang w:val="fr-CH" w:eastAsia="en-US"/>
        </w:rPr>
        <w:tab/>
      </w:r>
      <w:r w:rsidRPr="009F53F4">
        <w:rPr>
          <w:lang w:val="fr-CH"/>
        </w:rPr>
        <w:t>Procédure de test</w:t>
      </w:r>
      <w:r w:rsidRPr="009F53F4">
        <w:rPr>
          <w:lang w:val="fr-CH"/>
        </w:rPr>
        <w:tab/>
      </w:r>
      <w:r w:rsidRPr="009F53F4">
        <w:rPr>
          <w:lang w:val="fr-CH"/>
        </w:rPr>
        <w:fldChar w:fldCharType="begin"/>
      </w:r>
      <w:r w:rsidRPr="009F53F4">
        <w:rPr>
          <w:lang w:val="fr-CH"/>
        </w:rPr>
        <w:instrText xml:space="preserve"> PAGEREF _Toc252006510 \h </w:instrText>
      </w:r>
      <w:r w:rsidRPr="009F53F4">
        <w:rPr>
          <w:lang w:val="fr-CH"/>
        </w:rPr>
      </w:r>
      <w:r w:rsidRPr="009F53F4">
        <w:rPr>
          <w:lang w:val="fr-CH"/>
        </w:rPr>
        <w:fldChar w:fldCharType="separate"/>
      </w:r>
      <w:r w:rsidR="00B634AF" w:rsidRPr="009F53F4">
        <w:rPr>
          <w:lang w:val="fr-CH"/>
        </w:rPr>
        <w:t>8</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5.2</w:t>
      </w:r>
      <w:r w:rsidRPr="009F53F4">
        <w:rPr>
          <w:rFonts w:asciiTheme="minorHAnsi" w:eastAsiaTheme="minorEastAsia" w:hAnsiTheme="minorHAnsi" w:cstheme="minorBidi"/>
          <w:szCs w:val="22"/>
          <w:lang w:val="fr-CH" w:eastAsia="en-US"/>
        </w:rPr>
        <w:tab/>
      </w:r>
      <w:r w:rsidRPr="009F53F4">
        <w:rPr>
          <w:lang w:val="fr-CH"/>
        </w:rPr>
        <w:t>Protocol de test</w:t>
      </w:r>
      <w:r w:rsidRPr="009F53F4">
        <w:rPr>
          <w:lang w:val="fr-CH"/>
        </w:rPr>
        <w:tab/>
      </w:r>
      <w:r w:rsidRPr="009F53F4">
        <w:rPr>
          <w:lang w:val="fr-CH"/>
        </w:rPr>
        <w:fldChar w:fldCharType="begin"/>
      </w:r>
      <w:r w:rsidRPr="009F53F4">
        <w:rPr>
          <w:lang w:val="fr-CH"/>
        </w:rPr>
        <w:instrText xml:space="preserve"> PAGEREF _Toc252006511 \h </w:instrText>
      </w:r>
      <w:r w:rsidRPr="009F53F4">
        <w:rPr>
          <w:lang w:val="fr-CH"/>
        </w:rPr>
      </w:r>
      <w:r w:rsidRPr="009F53F4">
        <w:rPr>
          <w:lang w:val="fr-CH"/>
        </w:rPr>
        <w:fldChar w:fldCharType="separate"/>
      </w:r>
      <w:r w:rsidR="00B634AF" w:rsidRPr="009F53F4">
        <w:rPr>
          <w:lang w:val="fr-CH"/>
        </w:rPr>
        <w:t>8</w:t>
      </w:r>
      <w:r w:rsidRPr="009F53F4">
        <w:rPr>
          <w:lang w:val="fr-CH"/>
        </w:rPr>
        <w:fldChar w:fldCharType="end"/>
      </w:r>
    </w:p>
    <w:p w:rsidR="00917D4F" w:rsidRPr="009F53F4" w:rsidRDefault="00917D4F" w:rsidP="001E0597">
      <w:pPr>
        <w:pStyle w:val="TM2"/>
        <w:suppressAutoHyphens/>
        <w:rPr>
          <w:rFonts w:asciiTheme="minorHAnsi" w:eastAsiaTheme="minorEastAsia" w:hAnsiTheme="minorHAnsi" w:cstheme="minorBidi"/>
          <w:szCs w:val="22"/>
          <w:lang w:val="fr-CH" w:eastAsia="en-US"/>
        </w:rPr>
      </w:pPr>
      <w:r w:rsidRPr="009F53F4">
        <w:rPr>
          <w:lang w:val="fr-CH"/>
        </w:rPr>
        <w:t>5.3</w:t>
      </w:r>
      <w:r w:rsidRPr="009F53F4">
        <w:rPr>
          <w:rFonts w:asciiTheme="minorHAnsi" w:eastAsiaTheme="minorEastAsia" w:hAnsiTheme="minorHAnsi" w:cstheme="minorBidi"/>
          <w:szCs w:val="22"/>
          <w:lang w:val="fr-CH" w:eastAsia="en-US"/>
        </w:rPr>
        <w:tab/>
      </w:r>
      <w:r w:rsidRPr="009F53F4">
        <w:rPr>
          <w:lang w:val="fr-CH"/>
        </w:rPr>
        <w:t>Signature du protocole de test</w:t>
      </w:r>
      <w:r w:rsidRPr="009F53F4">
        <w:rPr>
          <w:lang w:val="fr-CH"/>
        </w:rPr>
        <w:tab/>
      </w:r>
      <w:r w:rsidRPr="009F53F4">
        <w:rPr>
          <w:lang w:val="fr-CH"/>
        </w:rPr>
        <w:fldChar w:fldCharType="begin"/>
      </w:r>
      <w:r w:rsidRPr="009F53F4">
        <w:rPr>
          <w:lang w:val="fr-CH"/>
        </w:rPr>
        <w:instrText xml:space="preserve"> PAGEREF _Toc252006512 \h </w:instrText>
      </w:r>
      <w:r w:rsidRPr="009F53F4">
        <w:rPr>
          <w:lang w:val="fr-CH"/>
        </w:rPr>
      </w:r>
      <w:r w:rsidRPr="009F53F4">
        <w:rPr>
          <w:lang w:val="fr-CH"/>
        </w:rPr>
        <w:fldChar w:fldCharType="separate"/>
      </w:r>
      <w:r w:rsidR="00B634AF" w:rsidRPr="009F53F4">
        <w:rPr>
          <w:lang w:val="fr-CH"/>
        </w:rPr>
        <w:t>8</w:t>
      </w:r>
      <w:r w:rsidRPr="009F53F4">
        <w:rPr>
          <w:lang w:val="fr-CH"/>
        </w:rPr>
        <w:fldChar w:fldCharType="end"/>
      </w:r>
    </w:p>
    <w:p w:rsidR="00917D4F" w:rsidRPr="009F53F4" w:rsidRDefault="00917D4F" w:rsidP="001E0597">
      <w:pPr>
        <w:pStyle w:val="TM1"/>
        <w:suppressAutoHyphens/>
        <w:rPr>
          <w:rFonts w:asciiTheme="minorHAnsi" w:eastAsiaTheme="minorEastAsia" w:hAnsiTheme="minorHAnsi" w:cstheme="minorBidi"/>
          <w:b w:val="0"/>
          <w:bCs w:val="0"/>
          <w:noProof/>
          <w:szCs w:val="22"/>
          <w:lang w:val="fr-CH" w:eastAsia="en-US"/>
        </w:rPr>
      </w:pPr>
      <w:r w:rsidRPr="009F53F4">
        <w:rPr>
          <w:noProof/>
          <w:lang w:val="fr-CH"/>
        </w:rPr>
        <w:t>6</w:t>
      </w:r>
      <w:r w:rsidRPr="009F53F4">
        <w:rPr>
          <w:rFonts w:asciiTheme="minorHAnsi" w:eastAsiaTheme="minorEastAsia" w:hAnsiTheme="minorHAnsi" w:cstheme="minorBidi"/>
          <w:b w:val="0"/>
          <w:bCs w:val="0"/>
          <w:noProof/>
          <w:szCs w:val="22"/>
          <w:lang w:val="fr-CH" w:eastAsia="en-US"/>
        </w:rPr>
        <w:tab/>
      </w:r>
      <w:r w:rsidRPr="009F53F4">
        <w:rPr>
          <w:noProof/>
          <w:lang w:val="fr-CH"/>
        </w:rPr>
        <w:t>Liste des sources et références</w:t>
      </w:r>
      <w:r w:rsidRPr="009F53F4">
        <w:rPr>
          <w:noProof/>
          <w:lang w:val="fr-CH"/>
        </w:rPr>
        <w:tab/>
      </w:r>
      <w:r w:rsidRPr="009F53F4">
        <w:rPr>
          <w:noProof/>
          <w:lang w:val="fr-CH"/>
        </w:rPr>
        <w:fldChar w:fldCharType="begin"/>
      </w:r>
      <w:r w:rsidRPr="009F53F4">
        <w:rPr>
          <w:noProof/>
          <w:lang w:val="fr-CH"/>
        </w:rPr>
        <w:instrText xml:space="preserve"> PAGEREF _Toc252006513 \h </w:instrText>
      </w:r>
      <w:r w:rsidRPr="009F53F4">
        <w:rPr>
          <w:noProof/>
          <w:lang w:val="fr-CH"/>
        </w:rPr>
      </w:r>
      <w:r w:rsidRPr="009F53F4">
        <w:rPr>
          <w:noProof/>
          <w:lang w:val="fr-CH"/>
        </w:rPr>
        <w:fldChar w:fldCharType="separate"/>
      </w:r>
      <w:r w:rsidR="00B634AF" w:rsidRPr="009F53F4">
        <w:rPr>
          <w:noProof/>
          <w:lang w:val="fr-CH"/>
        </w:rPr>
        <w:t>9</w:t>
      </w:r>
      <w:r w:rsidRPr="009F53F4">
        <w:rPr>
          <w:noProof/>
          <w:lang w:val="fr-CH"/>
        </w:rPr>
        <w:fldChar w:fldCharType="end"/>
      </w:r>
    </w:p>
    <w:p w:rsidR="00917D4F" w:rsidRPr="009F53F4" w:rsidRDefault="00917D4F" w:rsidP="001E0597">
      <w:pPr>
        <w:pStyle w:val="TM1"/>
        <w:suppressAutoHyphens/>
        <w:rPr>
          <w:rFonts w:asciiTheme="minorHAnsi" w:eastAsiaTheme="minorEastAsia" w:hAnsiTheme="minorHAnsi" w:cstheme="minorBidi"/>
          <w:b w:val="0"/>
          <w:bCs w:val="0"/>
          <w:noProof/>
          <w:szCs w:val="22"/>
          <w:lang w:val="fr-CH" w:eastAsia="en-US"/>
        </w:rPr>
      </w:pPr>
      <w:r w:rsidRPr="009F53F4">
        <w:rPr>
          <w:noProof/>
          <w:lang w:val="fr-CH"/>
        </w:rPr>
        <w:t>7</w:t>
      </w:r>
      <w:r w:rsidRPr="009F53F4">
        <w:rPr>
          <w:rFonts w:asciiTheme="minorHAnsi" w:eastAsiaTheme="minorEastAsia" w:hAnsiTheme="minorHAnsi" w:cstheme="minorBidi"/>
          <w:b w:val="0"/>
          <w:bCs w:val="0"/>
          <w:noProof/>
          <w:szCs w:val="22"/>
          <w:lang w:val="fr-CH" w:eastAsia="en-US"/>
        </w:rPr>
        <w:tab/>
      </w:r>
      <w:r w:rsidRPr="009F53F4">
        <w:rPr>
          <w:noProof/>
          <w:lang w:val="fr-CH"/>
        </w:rPr>
        <w:t>Glossaire</w:t>
      </w:r>
      <w:r w:rsidRPr="009F53F4">
        <w:rPr>
          <w:noProof/>
          <w:lang w:val="fr-CH"/>
        </w:rPr>
        <w:tab/>
      </w:r>
      <w:r w:rsidRPr="009F53F4">
        <w:rPr>
          <w:noProof/>
          <w:lang w:val="fr-CH"/>
        </w:rPr>
        <w:fldChar w:fldCharType="begin"/>
      </w:r>
      <w:r w:rsidRPr="009F53F4">
        <w:rPr>
          <w:noProof/>
          <w:lang w:val="fr-CH"/>
        </w:rPr>
        <w:instrText xml:space="preserve"> PAGEREF _Toc252006514 \h </w:instrText>
      </w:r>
      <w:r w:rsidRPr="009F53F4">
        <w:rPr>
          <w:noProof/>
          <w:lang w:val="fr-CH"/>
        </w:rPr>
      </w:r>
      <w:r w:rsidRPr="009F53F4">
        <w:rPr>
          <w:noProof/>
          <w:lang w:val="fr-CH"/>
        </w:rPr>
        <w:fldChar w:fldCharType="separate"/>
      </w:r>
      <w:r w:rsidR="00B634AF" w:rsidRPr="009F53F4">
        <w:rPr>
          <w:noProof/>
          <w:lang w:val="fr-CH"/>
        </w:rPr>
        <w:t>10</w:t>
      </w:r>
      <w:r w:rsidRPr="009F53F4">
        <w:rPr>
          <w:noProof/>
          <w:lang w:val="fr-CH"/>
        </w:rPr>
        <w:fldChar w:fldCharType="end"/>
      </w:r>
    </w:p>
    <w:p w:rsidR="00917D4F" w:rsidRPr="009F53F4" w:rsidRDefault="00917D4F" w:rsidP="001E0597">
      <w:pPr>
        <w:pStyle w:val="TM1"/>
        <w:suppressAutoHyphens/>
        <w:rPr>
          <w:rFonts w:asciiTheme="minorHAnsi" w:eastAsiaTheme="minorEastAsia" w:hAnsiTheme="minorHAnsi" w:cstheme="minorBidi"/>
          <w:b w:val="0"/>
          <w:bCs w:val="0"/>
          <w:noProof/>
          <w:szCs w:val="22"/>
          <w:lang w:val="fr-CH" w:eastAsia="en-US"/>
        </w:rPr>
      </w:pPr>
      <w:r w:rsidRPr="009F53F4">
        <w:rPr>
          <w:noProof/>
          <w:lang w:val="fr-CH"/>
        </w:rPr>
        <w:t>8</w:t>
      </w:r>
      <w:r w:rsidRPr="009F53F4">
        <w:rPr>
          <w:rFonts w:asciiTheme="minorHAnsi" w:eastAsiaTheme="minorEastAsia" w:hAnsiTheme="minorHAnsi" w:cstheme="minorBidi"/>
          <w:b w:val="0"/>
          <w:bCs w:val="0"/>
          <w:noProof/>
          <w:szCs w:val="22"/>
          <w:lang w:val="fr-CH" w:eastAsia="en-US"/>
        </w:rPr>
        <w:tab/>
      </w:r>
      <w:r w:rsidRPr="009F53F4">
        <w:rPr>
          <w:noProof/>
          <w:lang w:val="fr-CH"/>
        </w:rPr>
        <w:t>Signatures</w:t>
      </w:r>
      <w:r w:rsidRPr="009F53F4">
        <w:rPr>
          <w:noProof/>
          <w:lang w:val="fr-CH"/>
        </w:rPr>
        <w:tab/>
      </w:r>
      <w:r w:rsidRPr="009F53F4">
        <w:rPr>
          <w:noProof/>
          <w:lang w:val="fr-CH"/>
        </w:rPr>
        <w:fldChar w:fldCharType="begin"/>
      </w:r>
      <w:r w:rsidRPr="009F53F4">
        <w:rPr>
          <w:noProof/>
          <w:lang w:val="fr-CH"/>
        </w:rPr>
        <w:instrText xml:space="preserve"> PAGEREF _Toc252006515 \h </w:instrText>
      </w:r>
      <w:r w:rsidRPr="009F53F4">
        <w:rPr>
          <w:noProof/>
          <w:lang w:val="fr-CH"/>
        </w:rPr>
      </w:r>
      <w:r w:rsidRPr="009F53F4">
        <w:rPr>
          <w:noProof/>
          <w:lang w:val="fr-CH"/>
        </w:rPr>
        <w:fldChar w:fldCharType="separate"/>
      </w:r>
      <w:r w:rsidR="00B634AF" w:rsidRPr="009F53F4">
        <w:rPr>
          <w:noProof/>
          <w:lang w:val="fr-CH"/>
        </w:rPr>
        <w:t>11</w:t>
      </w:r>
      <w:r w:rsidRPr="009F53F4">
        <w:rPr>
          <w:noProof/>
          <w:lang w:val="fr-CH"/>
        </w:rPr>
        <w:fldChar w:fldCharType="end"/>
      </w:r>
    </w:p>
    <w:p w:rsidR="00917D4F" w:rsidRPr="009F53F4" w:rsidRDefault="00917D4F" w:rsidP="001E0597">
      <w:pPr>
        <w:pStyle w:val="TM1"/>
        <w:suppressAutoHyphens/>
        <w:rPr>
          <w:rFonts w:asciiTheme="minorHAnsi" w:eastAsiaTheme="minorEastAsia" w:hAnsiTheme="minorHAnsi" w:cstheme="minorBidi"/>
          <w:b w:val="0"/>
          <w:bCs w:val="0"/>
          <w:noProof/>
          <w:szCs w:val="22"/>
          <w:lang w:val="fr-CH" w:eastAsia="en-US"/>
        </w:rPr>
      </w:pPr>
      <w:r w:rsidRPr="009F53F4">
        <w:rPr>
          <w:noProof/>
          <w:lang w:val="fr-CH"/>
        </w:rPr>
        <w:t>9</w:t>
      </w:r>
      <w:r w:rsidRPr="009F53F4">
        <w:rPr>
          <w:rFonts w:asciiTheme="minorHAnsi" w:eastAsiaTheme="minorEastAsia" w:hAnsiTheme="minorHAnsi" w:cstheme="minorBidi"/>
          <w:b w:val="0"/>
          <w:bCs w:val="0"/>
          <w:noProof/>
          <w:szCs w:val="22"/>
          <w:lang w:val="fr-CH" w:eastAsia="en-US"/>
        </w:rPr>
        <w:tab/>
      </w:r>
      <w:r w:rsidRPr="009F53F4">
        <w:rPr>
          <w:noProof/>
          <w:lang w:val="fr-CH"/>
        </w:rPr>
        <w:t>Annexes</w:t>
      </w:r>
      <w:r w:rsidRPr="009F53F4">
        <w:rPr>
          <w:noProof/>
          <w:lang w:val="fr-CH"/>
        </w:rPr>
        <w:tab/>
      </w:r>
      <w:r w:rsidRPr="009F53F4">
        <w:rPr>
          <w:noProof/>
          <w:lang w:val="fr-CH"/>
        </w:rPr>
        <w:fldChar w:fldCharType="begin"/>
      </w:r>
      <w:r w:rsidRPr="009F53F4">
        <w:rPr>
          <w:noProof/>
          <w:lang w:val="fr-CH"/>
        </w:rPr>
        <w:instrText xml:space="preserve"> PAGEREF _Toc252006516 \h </w:instrText>
      </w:r>
      <w:r w:rsidRPr="009F53F4">
        <w:rPr>
          <w:noProof/>
          <w:lang w:val="fr-CH"/>
        </w:rPr>
      </w:r>
      <w:r w:rsidRPr="009F53F4">
        <w:rPr>
          <w:noProof/>
          <w:lang w:val="fr-CH"/>
        </w:rPr>
        <w:fldChar w:fldCharType="separate"/>
      </w:r>
      <w:r w:rsidR="00B634AF" w:rsidRPr="009F53F4">
        <w:rPr>
          <w:noProof/>
          <w:lang w:val="fr-CH"/>
        </w:rPr>
        <w:t>12</w:t>
      </w:r>
      <w:r w:rsidRPr="009F53F4">
        <w:rPr>
          <w:noProof/>
          <w:lang w:val="fr-CH"/>
        </w:rPr>
        <w:fldChar w:fldCharType="end"/>
      </w:r>
    </w:p>
    <w:p w:rsidR="00920673" w:rsidRPr="009F53F4" w:rsidRDefault="00917D4F" w:rsidP="001E0597">
      <w:pPr>
        <w:tabs>
          <w:tab w:val="right" w:leader="dot" w:pos="9072"/>
        </w:tabs>
        <w:suppressAutoHyphens/>
        <w:rPr>
          <w:rFonts w:cs="Arial"/>
          <w:sz w:val="22"/>
          <w:szCs w:val="22"/>
          <w:lang w:val="fr-CH"/>
        </w:rPr>
      </w:pPr>
      <w:r w:rsidRPr="009F53F4">
        <w:rPr>
          <w:rFonts w:cs="Arial"/>
          <w:sz w:val="22"/>
          <w:szCs w:val="22"/>
          <w:lang w:val="fr-CH"/>
        </w:rPr>
        <w:fldChar w:fldCharType="end"/>
      </w:r>
    </w:p>
    <w:p w:rsidR="00876DF2" w:rsidRPr="009F53F4" w:rsidRDefault="00876DF2" w:rsidP="001E0597">
      <w:pPr>
        <w:suppressAutoHyphens/>
        <w:rPr>
          <w:rFonts w:cs="Arial"/>
          <w:sz w:val="22"/>
          <w:szCs w:val="22"/>
          <w:lang w:val="fr-CH"/>
        </w:rPr>
      </w:pPr>
    </w:p>
    <w:p w:rsidR="00876DF2" w:rsidRPr="009F53F4" w:rsidRDefault="00876DF2" w:rsidP="001E0597">
      <w:pPr>
        <w:suppressAutoHyphens/>
        <w:rPr>
          <w:rFonts w:cs="Arial"/>
          <w:sz w:val="22"/>
          <w:szCs w:val="22"/>
          <w:lang w:val="fr-CH"/>
        </w:rPr>
      </w:pPr>
    </w:p>
    <w:p w:rsidR="00917D4F" w:rsidRPr="009F53F4" w:rsidRDefault="00917D4F" w:rsidP="001E0597">
      <w:pPr>
        <w:tabs>
          <w:tab w:val="left" w:pos="7377"/>
        </w:tabs>
        <w:suppressAutoHyphens/>
        <w:rPr>
          <w:rFonts w:cs="Arial"/>
          <w:sz w:val="22"/>
          <w:szCs w:val="22"/>
          <w:lang w:val="fr-CH"/>
        </w:rPr>
        <w:sectPr w:rsidR="00917D4F" w:rsidRPr="009F53F4" w:rsidSect="00920673">
          <w:footerReference w:type="default" r:id="rId9"/>
          <w:footerReference w:type="first" r:id="rId10"/>
          <w:pgSz w:w="11907" w:h="16840" w:code="9"/>
          <w:pgMar w:top="392" w:right="851" w:bottom="851" w:left="992" w:header="284" w:footer="98" w:gutter="0"/>
          <w:pgNumType w:start="0"/>
          <w:cols w:space="720"/>
          <w:titlePg/>
        </w:sectPr>
      </w:pPr>
    </w:p>
    <w:p w:rsidR="000D22F7" w:rsidRPr="009F53F4" w:rsidRDefault="000D6544" w:rsidP="001E0597">
      <w:pPr>
        <w:pStyle w:val="Titre1"/>
        <w:numPr>
          <w:ilvl w:val="0"/>
          <w:numId w:val="0"/>
        </w:numPr>
        <w:suppressAutoHyphens/>
        <w:ind w:left="907" w:hanging="907"/>
        <w:rPr>
          <w:lang w:val="fr-CH"/>
        </w:rPr>
      </w:pPr>
      <w:bookmarkStart w:id="1" w:name="_Toc250790969"/>
      <w:bookmarkStart w:id="2" w:name="_Toc252006486"/>
      <w:r w:rsidRPr="009F53F4">
        <w:rPr>
          <w:lang w:val="fr-CH"/>
        </w:rPr>
        <w:lastRenderedPageBreak/>
        <w:t>Résumé du rapport du TPI</w:t>
      </w:r>
    </w:p>
    <w:p w:rsidR="000D22F7" w:rsidRPr="009F53F4" w:rsidRDefault="000D22F7" w:rsidP="001E0597">
      <w:pPr>
        <w:suppressAutoHyphens/>
        <w:rPr>
          <w:rStyle w:val="Hinweistext"/>
          <w:sz w:val="22"/>
          <w:szCs w:val="22"/>
          <w:lang w:val="fr-CH"/>
        </w:rPr>
      </w:pPr>
      <w:r w:rsidRPr="009F53F4">
        <w:rPr>
          <w:rStyle w:val="Hinweistext"/>
          <w:sz w:val="22"/>
          <w:szCs w:val="22"/>
          <w:lang w:val="fr-CH"/>
        </w:rPr>
        <w:t xml:space="preserve">Le Management Summary est une présentation conceptuelle du travail effectué et du résultat attendu d’au maximum une page A4 qui permettent au lecteur une rapide compréhension du rapport de travail. </w:t>
      </w:r>
    </w:p>
    <w:p w:rsidR="000D22F7" w:rsidRPr="009F53F4" w:rsidRDefault="000D22F7" w:rsidP="00925A01">
      <w:pPr>
        <w:pStyle w:val="BITTextkrper"/>
      </w:pPr>
    </w:p>
    <w:p w:rsidR="000D22F7" w:rsidRPr="009F53F4" w:rsidRDefault="003D7203" w:rsidP="001E0597">
      <w:pPr>
        <w:suppressAutoHyphens/>
        <w:spacing w:before="0" w:after="0"/>
        <w:rPr>
          <w:rFonts w:cs="Arial"/>
          <w:b/>
          <w:bCs/>
          <w:sz w:val="36"/>
          <w:lang w:val="fr-CH"/>
        </w:rPr>
      </w:pPr>
      <w:r w:rsidRPr="009F53F4">
        <w:rPr>
          <w:rFonts w:cs="Arial"/>
          <w:b/>
          <w:bCs/>
          <w:sz w:val="36"/>
          <w:lang w:val="fr-CH"/>
        </w:rPr>
        <w:t xml:space="preserve"> </w:t>
      </w:r>
    </w:p>
    <w:bookmarkEnd w:id="1"/>
    <w:bookmarkEnd w:id="2"/>
    <w:p w:rsidR="005479BD" w:rsidRPr="009F53F4" w:rsidRDefault="00244B9C" w:rsidP="001E0597">
      <w:pPr>
        <w:pStyle w:val="Titre1"/>
        <w:numPr>
          <w:ilvl w:val="0"/>
          <w:numId w:val="36"/>
        </w:numPr>
        <w:suppressAutoHyphens/>
        <w:rPr>
          <w:lang w:val="fr-CH"/>
        </w:rPr>
      </w:pPr>
      <w:r w:rsidRPr="009F53F4">
        <w:rPr>
          <w:lang w:val="fr-CH"/>
        </w:rPr>
        <w:lastRenderedPageBreak/>
        <w:t>Introduction</w:t>
      </w:r>
    </w:p>
    <w:p w:rsidR="00244B9C" w:rsidRPr="009F53F4" w:rsidRDefault="005C70D4" w:rsidP="00925A01">
      <w:pPr>
        <w:pStyle w:val="BITTextkrper"/>
      </w:pPr>
      <w:r w:rsidRPr="009F53F4">
        <w:t>StreamScan</w:t>
      </w:r>
      <w:r w:rsidR="00244B9C" w:rsidRPr="009F53F4">
        <w:t xml:space="preserve"> est une application permettant l’obtention </w:t>
      </w:r>
      <w:r w:rsidR="00D665F3">
        <w:rPr>
          <w:szCs w:val="22"/>
        </w:rPr>
        <w:t xml:space="preserve">et l’enregistrement </w:t>
      </w:r>
      <w:r w:rsidR="00244B9C" w:rsidRPr="009F53F4">
        <w:t>de diverses données matérielles et logicielles depuis une application serveur lancée sur la machine dont on souhaite extraire les informations.</w:t>
      </w:r>
    </w:p>
    <w:p w:rsidR="00B52F08" w:rsidRPr="009F53F4" w:rsidRDefault="00B52F08" w:rsidP="00925A01">
      <w:pPr>
        <w:pStyle w:val="BITTextkrper"/>
      </w:pPr>
      <w:r w:rsidRPr="009F53F4">
        <w:t>Le produit StreamX, développé par Infoteam, est une passerelle de communication pour différents protocoles. Il est installé sur plusieurs types de machines (MOXA, Beckhoff,…), sous différents OS (Windows XP, Windows 7, Linux,…) et est configuré selon le client.</w:t>
      </w:r>
    </w:p>
    <w:p w:rsidR="00B52F08" w:rsidRPr="009F53F4" w:rsidRDefault="00D665F3" w:rsidP="00925A01">
      <w:pPr>
        <w:pStyle w:val="BITTextkrper"/>
      </w:pPr>
      <w:r>
        <w:t xml:space="preserve">L’installateur </w:t>
      </w:r>
      <w:r w:rsidR="00B52F08" w:rsidRPr="009F53F4">
        <w:t xml:space="preserve">de StreamX est mis à jour régulièrement et mis à disposition des clients sur la plate-forme d’échange afin </w:t>
      </w:r>
      <w:r w:rsidR="002C6568" w:rsidRPr="009F53F4">
        <w:t>qu’ils aient accès aux dernières fonctionnalités.</w:t>
      </w:r>
    </w:p>
    <w:p w:rsidR="002C6568" w:rsidRPr="009F53F4" w:rsidRDefault="002C6568" w:rsidP="00925A01">
      <w:pPr>
        <w:pStyle w:val="BITTextkrper"/>
      </w:pPr>
      <w:r w:rsidRPr="009F53F4">
        <w:t xml:space="preserve">L’application </w:t>
      </w:r>
      <w:r w:rsidRPr="009F53F4">
        <w:rPr>
          <w:b/>
        </w:rPr>
        <w:t>StreamScan</w:t>
      </w:r>
      <w:r w:rsidRPr="009F53F4">
        <w:t xml:space="preserve"> sera utilisée afin de facilité l’obtention des informations des machines ainsi que leurs version de StreamX.</w:t>
      </w:r>
    </w:p>
    <w:p w:rsidR="00933F7E" w:rsidRPr="009F53F4" w:rsidRDefault="005C70D4" w:rsidP="00925A01">
      <w:pPr>
        <w:pStyle w:val="BITTextkrper"/>
      </w:pPr>
      <w:r w:rsidRPr="009F53F4">
        <w:t>L’application va permettre</w:t>
      </w:r>
      <w:r w:rsidR="00933F7E" w:rsidRPr="009F53F4">
        <w:t xml:space="preserve"> de</w:t>
      </w:r>
      <w:r w:rsidRPr="009F53F4">
        <w:t> :</w:t>
      </w:r>
    </w:p>
    <w:p w:rsidR="00933F7E" w:rsidRPr="009F53F4" w:rsidRDefault="00B52F08" w:rsidP="00D062A4">
      <w:pPr>
        <w:pStyle w:val="Puce1"/>
        <w:rPr>
          <w:lang w:val="fr-CH"/>
        </w:rPr>
      </w:pPr>
      <w:r w:rsidRPr="009F53F4">
        <w:rPr>
          <w:lang w:val="fr-CH"/>
        </w:rPr>
        <w:t xml:space="preserve">Reproduire </w:t>
      </w:r>
      <w:r w:rsidR="00933F7E" w:rsidRPr="009F53F4">
        <w:rPr>
          <w:lang w:val="fr-CH"/>
        </w:rPr>
        <w:t xml:space="preserve">des situations sur </w:t>
      </w:r>
      <w:r w:rsidRPr="009F53F4">
        <w:rPr>
          <w:lang w:val="fr-CH"/>
        </w:rPr>
        <w:t>la</w:t>
      </w:r>
      <w:r w:rsidR="00933F7E" w:rsidRPr="009F53F4">
        <w:rPr>
          <w:lang w:val="fr-CH"/>
        </w:rPr>
        <w:t xml:space="preserve"> plate-forme de tests dans un environnement</w:t>
      </w:r>
      <w:r w:rsidRPr="009F53F4">
        <w:rPr>
          <w:lang w:val="fr-CH"/>
        </w:rPr>
        <w:t xml:space="preserve"> similaire à l’environnement des </w:t>
      </w:r>
      <w:r w:rsidR="002C6568" w:rsidRPr="009F53F4">
        <w:rPr>
          <w:lang w:val="fr-CH"/>
        </w:rPr>
        <w:t>clients</w:t>
      </w:r>
    </w:p>
    <w:p w:rsidR="00933F7E" w:rsidRPr="009F53F4" w:rsidRDefault="00B52F08" w:rsidP="00D062A4">
      <w:pPr>
        <w:pStyle w:val="Puce1"/>
        <w:rPr>
          <w:lang w:val="fr-CH"/>
        </w:rPr>
      </w:pPr>
      <w:r w:rsidRPr="009F53F4">
        <w:rPr>
          <w:lang w:val="fr-CH"/>
        </w:rPr>
        <w:t>Identifier</w:t>
      </w:r>
      <w:r w:rsidR="00933F7E" w:rsidRPr="009F53F4">
        <w:rPr>
          <w:lang w:val="fr-CH"/>
        </w:rPr>
        <w:t xml:space="preserve"> le</w:t>
      </w:r>
      <w:r w:rsidR="002C6568" w:rsidRPr="009F53F4">
        <w:rPr>
          <w:lang w:val="fr-CH"/>
        </w:rPr>
        <w:t>s installations à mettre à jour</w:t>
      </w:r>
    </w:p>
    <w:p w:rsidR="00933F7E" w:rsidRPr="009F53F4" w:rsidRDefault="00933F7E" w:rsidP="00D062A4">
      <w:pPr>
        <w:pStyle w:val="Puce1"/>
        <w:rPr>
          <w:lang w:val="fr-CH"/>
        </w:rPr>
      </w:pPr>
      <w:r w:rsidRPr="009F53F4">
        <w:rPr>
          <w:lang w:val="fr-CH"/>
        </w:rPr>
        <w:t>Montrer au client son acquis et son évolu</w:t>
      </w:r>
      <w:r w:rsidR="002C6568" w:rsidRPr="009F53F4">
        <w:rPr>
          <w:lang w:val="fr-CH"/>
        </w:rPr>
        <w:t>tion potentielle</w:t>
      </w:r>
    </w:p>
    <w:p w:rsidR="002C6568" w:rsidRPr="009F53F4" w:rsidRDefault="00933F7E" w:rsidP="00D062A4">
      <w:pPr>
        <w:pStyle w:val="Puce1"/>
        <w:rPr>
          <w:lang w:val="fr-CH"/>
        </w:rPr>
      </w:pPr>
      <w:r w:rsidRPr="009F53F4">
        <w:rPr>
          <w:lang w:val="fr-CH"/>
        </w:rPr>
        <w:t xml:space="preserve">Gagner du temps lors d’intervention chez </w:t>
      </w:r>
      <w:r w:rsidR="002C6568" w:rsidRPr="009F53F4">
        <w:rPr>
          <w:lang w:val="fr-CH"/>
        </w:rPr>
        <w:t>les clients</w:t>
      </w:r>
    </w:p>
    <w:p w:rsidR="0030738A" w:rsidRDefault="005479BD" w:rsidP="002C6568">
      <w:pPr>
        <w:pStyle w:val="Titre2"/>
        <w:rPr>
          <w:lang w:val="fr-CH"/>
        </w:rPr>
      </w:pPr>
      <w:bookmarkStart w:id="3" w:name="_Toc114965594"/>
      <w:bookmarkStart w:id="4" w:name="_Toc250790970"/>
      <w:bookmarkStart w:id="5" w:name="_Toc252006487"/>
      <w:r w:rsidRPr="009F53F4">
        <w:rPr>
          <w:lang w:val="fr-CH"/>
        </w:rPr>
        <w:t xml:space="preserve">Analyse </w:t>
      </w:r>
      <w:bookmarkEnd w:id="3"/>
      <w:r w:rsidR="00110668" w:rsidRPr="009F53F4">
        <w:rPr>
          <w:lang w:val="fr-CH"/>
        </w:rPr>
        <w:t xml:space="preserve">de </w:t>
      </w:r>
      <w:bookmarkEnd w:id="4"/>
      <w:bookmarkEnd w:id="5"/>
      <w:r w:rsidR="000D6544" w:rsidRPr="009F53F4">
        <w:rPr>
          <w:lang w:val="fr-CH"/>
        </w:rPr>
        <w:t>la situation initiale</w:t>
      </w:r>
    </w:p>
    <w:p w:rsidR="00D665F3" w:rsidRPr="00D665F3" w:rsidRDefault="00D665F3" w:rsidP="00D665F3">
      <w:pPr>
        <w:pStyle w:val="BITTextkrper"/>
      </w:pPr>
      <w:r>
        <w:t>En l’état</w:t>
      </w:r>
      <w:r w:rsidR="0072469F">
        <w:t xml:space="preserve"> actuel</w:t>
      </w:r>
      <w:r>
        <w:t xml:space="preserve">, aucun moyen ne permet de connaître ces informations de manière centralisée ce qui engendre une perte de temps lors </w:t>
      </w:r>
      <w:r w:rsidR="0072469F">
        <w:t>d’</w:t>
      </w:r>
      <w:r>
        <w:t>interventions</w:t>
      </w:r>
      <w:r w:rsidR="0072469F">
        <w:t>.</w:t>
      </w:r>
    </w:p>
    <w:p w:rsidR="001E0597" w:rsidRPr="009F53F4" w:rsidRDefault="00B43924" w:rsidP="00925A01">
      <w:pPr>
        <w:pStyle w:val="BITTextkrper"/>
      </w:pPr>
      <w:r w:rsidRPr="009F53F4">
        <w:t>La partie serveur</w:t>
      </w:r>
      <w:r w:rsidR="00D665F3">
        <w:t>, installée sur chaque passerelle de co</w:t>
      </w:r>
      <w:bookmarkStart w:id="6" w:name="_GoBack"/>
      <w:bookmarkEnd w:id="6"/>
      <w:r w:rsidR="00D665F3">
        <w:t>mmunicati</w:t>
      </w:r>
      <w:r w:rsidR="00D665F3">
        <w:t>on,</w:t>
      </w:r>
      <w:r w:rsidRPr="009F53F4">
        <w:t xml:space="preserve"> a déjà été réalisée </w:t>
      </w:r>
      <w:r w:rsidR="00D665F3">
        <w:t xml:space="preserve">en prérequis au travail, </w:t>
      </w:r>
      <w:r w:rsidRPr="009F53F4">
        <w:t>afin d’acquérir les connaissances nécessaires à la réalisation de ce projet.</w:t>
      </w:r>
    </w:p>
    <w:p w:rsidR="00B43924" w:rsidRPr="009F53F4" w:rsidRDefault="00B43924" w:rsidP="00925A01">
      <w:pPr>
        <w:pStyle w:val="BITTextkrper"/>
      </w:pPr>
      <w:r w:rsidRPr="009F53F4">
        <w:t xml:space="preserve">Celle-ci utilise </w:t>
      </w:r>
      <w:r w:rsidR="008050A7" w:rsidRPr="009F53F4">
        <w:t>diverses librairies afin de récupérer les informations système (OS, nom du produit, version,…), matérielles (</w:t>
      </w:r>
      <w:r w:rsidR="001E0597" w:rsidRPr="009F53F4">
        <w:t>nom du produit, fabriquant,…</w:t>
      </w:r>
      <w:r w:rsidR="008050A7" w:rsidRPr="009F53F4">
        <w:t>)</w:t>
      </w:r>
      <w:r w:rsidR="001E0597" w:rsidRPr="009F53F4">
        <w:t xml:space="preserve">, de la carte réseau (IP, passerelle, masque de sous-réseau,…) et les informations relatives à </w:t>
      </w:r>
      <w:r w:rsidR="001E0597" w:rsidRPr="009F53F4">
        <w:rPr>
          <w:b/>
        </w:rPr>
        <w:t>StreamX</w:t>
      </w:r>
      <w:r w:rsidR="001E0597" w:rsidRPr="009F53F4">
        <w:t>. Le client peut alors s’y connecter afin de récupérer ces informations.</w:t>
      </w:r>
    </w:p>
    <w:p w:rsidR="002C6568" w:rsidRPr="009F53F4" w:rsidRDefault="001E0597" w:rsidP="00925A01">
      <w:pPr>
        <w:pStyle w:val="BITTextkrper"/>
      </w:pPr>
      <w:r w:rsidRPr="009F53F4">
        <w:t>Pour plus d’informations concernant la partie serveur, se référer à la documentation de cette dernière (cf. : Annexes).</w:t>
      </w:r>
      <w:bookmarkStart w:id="7" w:name="_Toc114965595"/>
      <w:bookmarkStart w:id="8" w:name="_Toc250790971"/>
      <w:bookmarkStart w:id="9" w:name="_Toc252006488"/>
    </w:p>
    <w:p w:rsidR="005479BD" w:rsidRPr="009F53F4" w:rsidRDefault="005479BD" w:rsidP="002C6568">
      <w:pPr>
        <w:pStyle w:val="Titre2"/>
        <w:rPr>
          <w:lang w:val="fr-CH"/>
        </w:rPr>
      </w:pPr>
      <w:r w:rsidRPr="009F53F4">
        <w:rPr>
          <w:lang w:val="fr-CH"/>
        </w:rPr>
        <w:t xml:space="preserve">Analyse </w:t>
      </w:r>
      <w:bookmarkEnd w:id="7"/>
      <w:r w:rsidR="00110668" w:rsidRPr="009F53F4">
        <w:rPr>
          <w:lang w:val="fr-CH"/>
        </w:rPr>
        <w:t>de l’état désiré</w:t>
      </w:r>
      <w:bookmarkEnd w:id="8"/>
      <w:bookmarkEnd w:id="9"/>
    </w:p>
    <w:p w:rsidR="00925A01" w:rsidRPr="009F53F4" w:rsidRDefault="002C6568" w:rsidP="00925A01">
      <w:pPr>
        <w:pStyle w:val="BITTextkrper"/>
      </w:pPr>
      <w:r w:rsidRPr="009F53F4">
        <w:t>Le produit fini permettr</w:t>
      </w:r>
      <w:r w:rsidR="00925A01" w:rsidRPr="009F53F4">
        <w:t xml:space="preserve">e d’obtenir les informations d’une machine StreamX </w:t>
      </w:r>
      <w:r w:rsidR="00D665F3">
        <w:t>grâce</w:t>
      </w:r>
      <w:r w:rsidR="00925A01" w:rsidRPr="009F53F4">
        <w:t xml:space="preserve"> à son IP et stockant les données dans une base de données MySQL.</w:t>
      </w:r>
    </w:p>
    <w:p w:rsidR="001E0597" w:rsidRPr="009F53F4" w:rsidRDefault="00925A01" w:rsidP="00925A01">
      <w:pPr>
        <w:pStyle w:val="BITTextkrper"/>
      </w:pPr>
      <w:r w:rsidRPr="009F53F4">
        <w:t>Celles-ci sont ensuite listées selon l’entreprise et l’ouvrage de la machine. Un filtre (recherche) peut être appliqué permettant</w:t>
      </w:r>
      <w:r w:rsidR="000502EE" w:rsidRPr="009F53F4">
        <w:t xml:space="preserve"> ainsi</w:t>
      </w:r>
      <w:r w:rsidRPr="009F53F4">
        <w:t xml:space="preserve"> une meilleure lisibilité.</w:t>
      </w:r>
      <w:r w:rsidR="000502EE" w:rsidRPr="009F53F4">
        <w:t xml:space="preserve"> Les situations critiques sont mis en évidence (ex : ancienne version).</w:t>
      </w:r>
    </w:p>
    <w:p w:rsidR="000502EE" w:rsidRPr="009F53F4" w:rsidRDefault="000502EE" w:rsidP="00925A01">
      <w:pPr>
        <w:pStyle w:val="BITTextkrper"/>
      </w:pPr>
      <w:r w:rsidRPr="009F53F4">
        <w:t>Les informations peuvent être mises à jour en sélectionnant la machine.</w:t>
      </w:r>
    </w:p>
    <w:p w:rsidR="005479BD" w:rsidRPr="009F53F4" w:rsidRDefault="00D26DE3" w:rsidP="001E0597">
      <w:pPr>
        <w:suppressAutoHyphens/>
        <w:rPr>
          <w:rFonts w:cs="Arial"/>
          <w:i/>
          <w:vanish/>
          <w:color w:val="0000FF"/>
          <w:sz w:val="22"/>
          <w:szCs w:val="22"/>
          <w:lang w:val="fr-CH"/>
        </w:rPr>
      </w:pPr>
      <w:r w:rsidRPr="009F53F4">
        <w:rPr>
          <w:rStyle w:val="Hinweistext"/>
          <w:sz w:val="22"/>
          <w:szCs w:val="22"/>
          <w:lang w:val="fr-CH"/>
        </w:rPr>
        <w:lastRenderedPageBreak/>
        <w:t>A quoi doit ressembler la solution/le produit fini? Vous pouvez éventuellement illustrer le nouveau processus.</w:t>
      </w:r>
    </w:p>
    <w:p w:rsidR="005479BD" w:rsidRPr="009F53F4" w:rsidRDefault="00110668" w:rsidP="001E0597">
      <w:pPr>
        <w:pStyle w:val="Titre2"/>
        <w:tabs>
          <w:tab w:val="clear" w:pos="851"/>
        </w:tabs>
        <w:suppressAutoHyphens/>
        <w:rPr>
          <w:lang w:val="fr-CH"/>
        </w:rPr>
      </w:pPr>
      <w:bookmarkStart w:id="10" w:name="_Toc250790972"/>
      <w:bookmarkStart w:id="11" w:name="_Toc252006489"/>
      <w:r w:rsidRPr="009F53F4">
        <w:rPr>
          <w:lang w:val="fr-CH"/>
        </w:rPr>
        <w:t>Cahier des charges</w:t>
      </w:r>
      <w:r w:rsidR="00B56135" w:rsidRPr="009F53F4">
        <w:rPr>
          <w:lang w:val="fr-CH"/>
        </w:rPr>
        <w:t xml:space="preserve"> / </w:t>
      </w:r>
      <w:r w:rsidRPr="009F53F4">
        <w:rPr>
          <w:lang w:val="fr-CH"/>
        </w:rPr>
        <w:t>exigences du système</w:t>
      </w:r>
      <w:bookmarkEnd w:id="10"/>
      <w:bookmarkEnd w:id="11"/>
    </w:p>
    <w:p w:rsidR="00D062A4" w:rsidRPr="009F53F4" w:rsidRDefault="00AB6F52" w:rsidP="00925A01">
      <w:pPr>
        <w:pStyle w:val="BITTextkrper"/>
      </w:pPr>
      <w:r w:rsidRPr="009F53F4">
        <w:t>Voici les exigences de l’application :</w:t>
      </w:r>
    </w:p>
    <w:p w:rsidR="002C6568" w:rsidRPr="009F53F4" w:rsidRDefault="005C14F3" w:rsidP="00D062A4">
      <w:pPr>
        <w:pStyle w:val="Puce1"/>
        <w:rPr>
          <w:lang w:val="fr-CH"/>
        </w:rPr>
      </w:pPr>
      <w:r w:rsidRPr="009F53F4">
        <w:rPr>
          <w:lang w:val="fr-CH"/>
        </w:rPr>
        <w:t>Obtention des informa</w:t>
      </w:r>
      <w:r w:rsidR="00D665F3">
        <w:rPr>
          <w:lang w:val="fr-CH"/>
        </w:rPr>
        <w:t xml:space="preserve">tions d’une machine StreamX grâce </w:t>
      </w:r>
      <w:r w:rsidRPr="009F53F4">
        <w:rPr>
          <w:lang w:val="fr-CH"/>
        </w:rPr>
        <w:t>à son IP</w:t>
      </w:r>
    </w:p>
    <w:p w:rsidR="005C14F3" w:rsidRPr="009F53F4" w:rsidRDefault="005C14F3" w:rsidP="00D062A4">
      <w:pPr>
        <w:pStyle w:val="Puce1"/>
        <w:rPr>
          <w:lang w:val="fr-CH"/>
        </w:rPr>
      </w:pPr>
      <w:r w:rsidRPr="009F53F4">
        <w:rPr>
          <w:lang w:val="fr-CH"/>
        </w:rPr>
        <w:t>Sauvegarde des informations récoltées dans une base de données MySQL selon l’ouvrage et l’entreprise</w:t>
      </w:r>
    </w:p>
    <w:p w:rsidR="005C14F3" w:rsidRPr="009F53F4" w:rsidRDefault="005C14F3" w:rsidP="005C14F3">
      <w:pPr>
        <w:pStyle w:val="Puce1"/>
        <w:rPr>
          <w:lang w:val="fr-CH"/>
        </w:rPr>
      </w:pPr>
      <w:r w:rsidRPr="009F53F4">
        <w:rPr>
          <w:lang w:val="fr-CH"/>
        </w:rPr>
        <w:t>Présentation des informations de la base de données sur une interface web en mettant en évidence certaines situations critiques comme un disque plein ou une version ancienne du produit.</w:t>
      </w:r>
    </w:p>
    <w:p w:rsidR="00AB6F52" w:rsidRPr="009F53F4" w:rsidRDefault="00AB6F52" w:rsidP="005C14F3">
      <w:pPr>
        <w:pStyle w:val="Puce1"/>
        <w:rPr>
          <w:lang w:val="fr-CH"/>
        </w:rPr>
      </w:pPr>
      <w:r w:rsidRPr="009F53F4">
        <w:rPr>
          <w:lang w:val="fr-CH"/>
        </w:rPr>
        <w:t>Recherche des informations d’une machine selon un critère</w:t>
      </w:r>
    </w:p>
    <w:p w:rsidR="005C14F3" w:rsidRPr="009F53F4" w:rsidRDefault="005C14F3" w:rsidP="00D062A4">
      <w:pPr>
        <w:pStyle w:val="Puce1"/>
        <w:rPr>
          <w:lang w:val="fr-CH"/>
        </w:rPr>
      </w:pPr>
      <w:r w:rsidRPr="009F53F4">
        <w:rPr>
          <w:lang w:val="fr-CH"/>
        </w:rPr>
        <w:t>Développement de l’application en ASP.NET</w:t>
      </w:r>
    </w:p>
    <w:p w:rsidR="005C14F3" w:rsidRPr="009F53F4" w:rsidRDefault="005C14F3" w:rsidP="00D062A4">
      <w:pPr>
        <w:pStyle w:val="Puce1"/>
        <w:rPr>
          <w:lang w:val="fr-CH"/>
        </w:rPr>
      </w:pPr>
      <w:r w:rsidRPr="009F53F4">
        <w:rPr>
          <w:lang w:val="fr-CH"/>
        </w:rPr>
        <w:t>Accès à l’application géré par une page de login</w:t>
      </w:r>
    </w:p>
    <w:p w:rsidR="005C14F3" w:rsidRPr="009F53F4" w:rsidRDefault="00AB6F52" w:rsidP="00D062A4">
      <w:pPr>
        <w:pStyle w:val="Puce1"/>
        <w:rPr>
          <w:lang w:val="fr-CH"/>
        </w:rPr>
      </w:pPr>
      <w:r w:rsidRPr="009F53F4">
        <w:rPr>
          <w:lang w:val="fr-CH"/>
        </w:rPr>
        <w:t>Rédaction d’un manuel utilisateur, en plus de la documentation technique</w:t>
      </w:r>
    </w:p>
    <w:p w:rsidR="00AB6F52" w:rsidRPr="009F53F4" w:rsidRDefault="00AB6F52" w:rsidP="00AB6F52">
      <w:pPr>
        <w:pStyle w:val="Puce1"/>
        <w:rPr>
          <w:lang w:val="fr-CH"/>
        </w:rPr>
      </w:pPr>
      <w:r w:rsidRPr="009F53F4">
        <w:rPr>
          <w:lang w:val="fr-CH"/>
        </w:rPr>
        <w:t>Réalisation de l’application en anglais</w:t>
      </w:r>
    </w:p>
    <w:p w:rsidR="00AB6F52" w:rsidRPr="009F53F4" w:rsidRDefault="00AB6F52" w:rsidP="00AB6F52">
      <w:pPr>
        <w:pStyle w:val="Puce1"/>
        <w:numPr>
          <w:ilvl w:val="0"/>
          <w:numId w:val="0"/>
        </w:numPr>
        <w:rPr>
          <w:lang w:val="fr-CH"/>
        </w:rPr>
      </w:pPr>
      <w:r w:rsidRPr="009F53F4">
        <w:rPr>
          <w:lang w:val="fr-CH"/>
        </w:rPr>
        <w:t xml:space="preserve">Le cahier des charges </w:t>
      </w:r>
      <w:r w:rsidRPr="009F53F4">
        <w:rPr>
          <w:b/>
          <w:lang w:val="fr-CH"/>
        </w:rPr>
        <w:t>complet</w:t>
      </w:r>
      <w:r w:rsidRPr="009F53F4">
        <w:rPr>
          <w:lang w:val="fr-CH"/>
        </w:rPr>
        <w:t xml:space="preserve"> est disponible en annexes</w:t>
      </w:r>
    </w:p>
    <w:p w:rsidR="005479BD" w:rsidRPr="009F53F4" w:rsidRDefault="00D26DE3" w:rsidP="001E0597">
      <w:pPr>
        <w:suppressAutoHyphens/>
        <w:rPr>
          <w:rStyle w:val="Hinweistext"/>
          <w:sz w:val="22"/>
          <w:szCs w:val="22"/>
          <w:lang w:val="fr-CH"/>
        </w:rPr>
      </w:pPr>
      <w:r w:rsidRPr="009F53F4">
        <w:rPr>
          <w:rStyle w:val="Hinweistext"/>
          <w:sz w:val="22"/>
          <w:szCs w:val="22"/>
          <w:lang w:val="fr-CH"/>
        </w:rPr>
        <w:t xml:space="preserve">Cahier des charges détaillé découlant du mandat de projet. Définition exacte et mesurable des objectifs à atteindre. </w:t>
      </w:r>
      <w:r w:rsidR="003C48E2" w:rsidRPr="009F53F4">
        <w:rPr>
          <w:rStyle w:val="Hinweistext"/>
          <w:sz w:val="22"/>
          <w:szCs w:val="22"/>
          <w:lang w:val="fr-CH"/>
        </w:rPr>
        <w:t xml:space="preserve"> </w:t>
      </w:r>
    </w:p>
    <w:p w:rsidR="005479BD" w:rsidRPr="009F53F4" w:rsidRDefault="00D26DE3" w:rsidP="002C6568">
      <w:pPr>
        <w:suppressAutoHyphens/>
        <w:rPr>
          <w:rFonts w:cs="Arial"/>
          <w:i/>
          <w:vanish/>
          <w:color w:val="0000FF"/>
          <w:sz w:val="22"/>
          <w:szCs w:val="22"/>
          <w:lang w:val="fr-CH"/>
        </w:rPr>
      </w:pPr>
      <w:r w:rsidRPr="009F53F4">
        <w:rPr>
          <w:rStyle w:val="Hinweistext"/>
          <w:sz w:val="22"/>
          <w:szCs w:val="22"/>
          <w:lang w:val="fr-CH"/>
        </w:rPr>
        <w:t>Décrire et structurer les exigences du système désiré</w:t>
      </w:r>
      <w:r w:rsidR="00070FE6" w:rsidRPr="009F53F4">
        <w:rPr>
          <w:rStyle w:val="Hinweistext"/>
          <w:sz w:val="22"/>
          <w:szCs w:val="22"/>
          <w:lang w:val="fr-CH"/>
        </w:rPr>
        <w:t xml:space="preserve">. </w:t>
      </w:r>
    </w:p>
    <w:p w:rsidR="005479BD" w:rsidRPr="009F53F4" w:rsidRDefault="00110668" w:rsidP="001E0597">
      <w:pPr>
        <w:pStyle w:val="Titre1"/>
        <w:suppressAutoHyphens/>
        <w:rPr>
          <w:lang w:val="fr-CH"/>
        </w:rPr>
      </w:pPr>
      <w:bookmarkStart w:id="12" w:name="_Toc250790973"/>
      <w:bookmarkStart w:id="13" w:name="_Toc252006490"/>
      <w:r w:rsidRPr="009F53F4">
        <w:rPr>
          <w:lang w:val="fr-CH"/>
        </w:rPr>
        <w:lastRenderedPageBreak/>
        <w:t>Analyse</w:t>
      </w:r>
      <w:bookmarkEnd w:id="12"/>
      <w:bookmarkEnd w:id="13"/>
    </w:p>
    <w:p w:rsidR="002E4C98" w:rsidRPr="009F53F4" w:rsidRDefault="00110668" w:rsidP="001E0597">
      <w:pPr>
        <w:pStyle w:val="Titre2"/>
        <w:numPr>
          <w:ilvl w:val="1"/>
          <w:numId w:val="16"/>
        </w:numPr>
        <w:suppressAutoHyphens/>
        <w:rPr>
          <w:lang w:val="fr-CH"/>
        </w:rPr>
      </w:pPr>
      <w:bookmarkStart w:id="14" w:name="_Toc250790974"/>
      <w:bookmarkStart w:id="15" w:name="_Toc252006491"/>
      <w:bookmarkStart w:id="16" w:name="_Toc114965598"/>
      <w:r w:rsidRPr="009F53F4">
        <w:rPr>
          <w:lang w:val="fr-CH"/>
        </w:rPr>
        <w:t>Objectifs du système</w:t>
      </w:r>
      <w:bookmarkEnd w:id="14"/>
      <w:bookmarkEnd w:id="15"/>
    </w:p>
    <w:p w:rsidR="002E4C98" w:rsidRPr="009F53F4" w:rsidRDefault="00110668" w:rsidP="001E0597">
      <w:pPr>
        <w:pStyle w:val="Titre3"/>
        <w:numPr>
          <w:ilvl w:val="2"/>
          <w:numId w:val="16"/>
        </w:numPr>
        <w:suppressAutoHyphens/>
        <w:rPr>
          <w:lang w:val="fr-CH"/>
        </w:rPr>
      </w:pPr>
      <w:r w:rsidRPr="009F53F4">
        <w:rPr>
          <w:lang w:val="fr-CH"/>
        </w:rPr>
        <w:t>Analyse de l’état actuel</w:t>
      </w:r>
    </w:p>
    <w:p w:rsidR="00D26DE3" w:rsidRPr="009F53F4" w:rsidRDefault="00D26DE3" w:rsidP="001E0597">
      <w:pPr>
        <w:suppressAutoHyphens/>
        <w:rPr>
          <w:rStyle w:val="Hinweistext"/>
          <w:sz w:val="22"/>
          <w:szCs w:val="22"/>
          <w:lang w:val="fr-CH"/>
        </w:rPr>
      </w:pPr>
      <w:r w:rsidRPr="009F53F4">
        <w:rPr>
          <w:rStyle w:val="Hinweistext"/>
          <w:sz w:val="22"/>
          <w:szCs w:val="22"/>
          <w:lang w:val="fr-CH"/>
        </w:rPr>
        <w:t>Quelle est la situation actuelle? Vous pouvez éventuellement illustrer le processus.</w:t>
      </w:r>
    </w:p>
    <w:p w:rsidR="002E4C98" w:rsidRPr="009F53F4" w:rsidRDefault="002E4C98" w:rsidP="00925A01">
      <w:pPr>
        <w:pStyle w:val="BITTextkrper"/>
      </w:pPr>
    </w:p>
    <w:p w:rsidR="002E4C98" w:rsidRPr="009F53F4" w:rsidRDefault="00110668" w:rsidP="001E0597">
      <w:pPr>
        <w:pStyle w:val="Titre3"/>
        <w:numPr>
          <w:ilvl w:val="2"/>
          <w:numId w:val="16"/>
        </w:numPr>
        <w:suppressAutoHyphens/>
        <w:rPr>
          <w:lang w:val="fr-CH"/>
        </w:rPr>
      </w:pPr>
      <w:r w:rsidRPr="009F53F4">
        <w:rPr>
          <w:lang w:val="fr-CH"/>
        </w:rPr>
        <w:t>Analyse de l’état désiré</w:t>
      </w:r>
    </w:p>
    <w:p w:rsidR="00D26DE3" w:rsidRPr="009F53F4" w:rsidRDefault="00D26DE3" w:rsidP="001E0597">
      <w:pPr>
        <w:suppressAutoHyphens/>
        <w:rPr>
          <w:rStyle w:val="Hinweistext"/>
          <w:sz w:val="22"/>
          <w:szCs w:val="22"/>
          <w:lang w:val="fr-CH"/>
        </w:rPr>
      </w:pPr>
      <w:r w:rsidRPr="009F53F4">
        <w:rPr>
          <w:rStyle w:val="Hinweistext"/>
          <w:sz w:val="22"/>
          <w:szCs w:val="22"/>
          <w:lang w:val="fr-CH"/>
        </w:rPr>
        <w:t>A quoi doit ressembler la solution/le produit fini? Vous pouvez éventuellement illustrer le nouveau processus.</w:t>
      </w:r>
    </w:p>
    <w:p w:rsidR="002E4C98" w:rsidRPr="009F53F4" w:rsidRDefault="002E4C98" w:rsidP="00925A01">
      <w:pPr>
        <w:pStyle w:val="BITTextkrper"/>
      </w:pPr>
    </w:p>
    <w:p w:rsidR="002E4C98" w:rsidRPr="009F53F4" w:rsidRDefault="00110668" w:rsidP="001E0597">
      <w:pPr>
        <w:pStyle w:val="Titre3"/>
        <w:numPr>
          <w:ilvl w:val="2"/>
          <w:numId w:val="16"/>
        </w:numPr>
        <w:suppressAutoHyphens/>
        <w:rPr>
          <w:lang w:val="fr-CH"/>
        </w:rPr>
      </w:pPr>
      <w:r w:rsidRPr="009F53F4">
        <w:rPr>
          <w:lang w:val="fr-CH"/>
        </w:rPr>
        <w:t>Processus d’entreprise concernés</w:t>
      </w:r>
    </w:p>
    <w:p w:rsidR="002E4C98" w:rsidRPr="009F53F4" w:rsidRDefault="00D26DE3" w:rsidP="001E0597">
      <w:pPr>
        <w:suppressAutoHyphens/>
        <w:rPr>
          <w:rStyle w:val="Hinweistext"/>
          <w:sz w:val="22"/>
          <w:szCs w:val="22"/>
          <w:lang w:val="fr-CH"/>
        </w:rPr>
      </w:pPr>
      <w:r w:rsidRPr="009F53F4">
        <w:rPr>
          <w:rStyle w:val="Hinweistext"/>
          <w:sz w:val="22"/>
          <w:szCs w:val="22"/>
          <w:lang w:val="fr-CH"/>
        </w:rPr>
        <w:t xml:space="preserve">Quels processus métier sont concernés par le mandat du projet? </w:t>
      </w:r>
    </w:p>
    <w:p w:rsidR="002E4C98" w:rsidRPr="009F53F4" w:rsidRDefault="002E4C98" w:rsidP="00925A01">
      <w:pPr>
        <w:pStyle w:val="BITTextkrper"/>
      </w:pPr>
    </w:p>
    <w:p w:rsidR="002E4C98" w:rsidRPr="009F53F4" w:rsidRDefault="00110668" w:rsidP="001E0597">
      <w:pPr>
        <w:pStyle w:val="Titre3"/>
        <w:numPr>
          <w:ilvl w:val="2"/>
          <w:numId w:val="16"/>
        </w:numPr>
        <w:suppressAutoHyphens/>
        <w:rPr>
          <w:lang w:val="fr-CH"/>
        </w:rPr>
      </w:pPr>
      <w:r w:rsidRPr="009F53F4">
        <w:rPr>
          <w:lang w:val="fr-CH"/>
        </w:rPr>
        <w:t>Objectifs</w:t>
      </w:r>
    </w:p>
    <w:p w:rsidR="00925A01" w:rsidRPr="009F53F4" w:rsidRDefault="00925A01" w:rsidP="00925A01">
      <w:pPr>
        <w:pStyle w:val="BITTextkrper"/>
      </w:pPr>
      <w:r w:rsidRPr="009F53F4">
        <w:t>Les objectifs sont les mêmes que spécifiés dans le cahier des charges.</w:t>
      </w:r>
    </w:p>
    <w:p w:rsidR="002E4C98" w:rsidRPr="009F53F4" w:rsidRDefault="00D26DE3" w:rsidP="001E0597">
      <w:pPr>
        <w:suppressAutoHyphens/>
        <w:rPr>
          <w:rStyle w:val="Hinweistext"/>
          <w:sz w:val="22"/>
          <w:szCs w:val="22"/>
          <w:lang w:val="fr-CH"/>
        </w:rPr>
      </w:pPr>
      <w:r w:rsidRPr="009F53F4">
        <w:rPr>
          <w:rStyle w:val="Hinweistext"/>
          <w:sz w:val="22"/>
          <w:szCs w:val="22"/>
          <w:lang w:val="fr-CH"/>
        </w:rPr>
        <w:t xml:space="preserve">Liste détaillée des objectifs mesurables devant être atteints découlant du mandat de projet. </w:t>
      </w:r>
    </w:p>
    <w:p w:rsidR="002E4C98" w:rsidRPr="009F53F4" w:rsidRDefault="002E4C98" w:rsidP="00925A01">
      <w:pPr>
        <w:pStyle w:val="BITTextkrper"/>
      </w:pPr>
    </w:p>
    <w:p w:rsidR="005479BD" w:rsidRPr="009F53F4" w:rsidRDefault="00110668" w:rsidP="001E0597">
      <w:pPr>
        <w:pStyle w:val="Titre2"/>
        <w:suppressAutoHyphens/>
        <w:rPr>
          <w:lang w:val="fr-CH"/>
        </w:rPr>
      </w:pPr>
      <w:bookmarkStart w:id="17" w:name="_Toc250790975"/>
      <w:bookmarkStart w:id="18" w:name="_Toc252006492"/>
      <w:bookmarkEnd w:id="16"/>
      <w:r w:rsidRPr="009F53F4">
        <w:rPr>
          <w:lang w:val="fr-CH"/>
        </w:rPr>
        <w:t>Variantes</w:t>
      </w:r>
      <w:bookmarkEnd w:id="17"/>
      <w:bookmarkEnd w:id="18"/>
    </w:p>
    <w:p w:rsidR="005479BD" w:rsidRPr="009F53F4" w:rsidRDefault="005479BD" w:rsidP="001E0597">
      <w:pPr>
        <w:pStyle w:val="Titre3"/>
        <w:suppressAutoHyphens/>
        <w:rPr>
          <w:lang w:val="fr-CH"/>
        </w:rPr>
      </w:pPr>
      <w:r w:rsidRPr="009F53F4">
        <w:rPr>
          <w:lang w:val="fr-CH"/>
        </w:rPr>
        <w:t>Variante 1</w:t>
      </w:r>
    </w:p>
    <w:p w:rsidR="005479BD" w:rsidRPr="009F53F4" w:rsidRDefault="005479BD" w:rsidP="00925A01">
      <w:pPr>
        <w:pStyle w:val="BITTextkrper"/>
      </w:pPr>
    </w:p>
    <w:p w:rsidR="005479BD" w:rsidRPr="009F53F4" w:rsidRDefault="005479BD" w:rsidP="001E0597">
      <w:pPr>
        <w:pStyle w:val="Titre3"/>
        <w:suppressAutoHyphens/>
        <w:rPr>
          <w:lang w:val="fr-CH"/>
        </w:rPr>
      </w:pPr>
      <w:r w:rsidRPr="009F53F4">
        <w:rPr>
          <w:lang w:val="fr-CH"/>
        </w:rPr>
        <w:t>Variante 2</w:t>
      </w:r>
    </w:p>
    <w:p w:rsidR="005479BD" w:rsidRPr="009F53F4" w:rsidRDefault="005479BD" w:rsidP="00925A01">
      <w:pPr>
        <w:pStyle w:val="BITTextkrper"/>
      </w:pPr>
    </w:p>
    <w:p w:rsidR="005479BD" w:rsidRPr="009F53F4" w:rsidRDefault="00110668" w:rsidP="001E0597">
      <w:pPr>
        <w:pStyle w:val="Titre2"/>
        <w:suppressAutoHyphens/>
        <w:rPr>
          <w:lang w:val="fr-CH"/>
        </w:rPr>
      </w:pPr>
      <w:bookmarkStart w:id="19" w:name="_Toc250790976"/>
      <w:bookmarkStart w:id="20" w:name="_Toc252006493"/>
      <w:r w:rsidRPr="009F53F4">
        <w:rPr>
          <w:lang w:val="fr-CH"/>
        </w:rPr>
        <w:lastRenderedPageBreak/>
        <w:t>Choix de variante</w:t>
      </w:r>
      <w:bookmarkEnd w:id="19"/>
      <w:bookmarkEnd w:id="20"/>
    </w:p>
    <w:p w:rsidR="005479BD" w:rsidRPr="009F53F4" w:rsidRDefault="00D26DE3" w:rsidP="001E0597">
      <w:pPr>
        <w:suppressAutoHyphens/>
        <w:rPr>
          <w:rFonts w:cs="Arial"/>
          <w:i/>
          <w:vanish/>
          <w:color w:val="0000FF"/>
          <w:sz w:val="22"/>
          <w:szCs w:val="22"/>
          <w:lang w:val="fr-CH"/>
        </w:rPr>
      </w:pPr>
      <w:r w:rsidRPr="009F53F4">
        <w:rPr>
          <w:rStyle w:val="Hinweistext"/>
          <w:sz w:val="22"/>
          <w:szCs w:val="22"/>
          <w:lang w:val="fr-CH"/>
        </w:rPr>
        <w:t xml:space="preserve">Pourquoi cette variante plutôt qu’une autre? Matrice d’évaluation avec pondération et justification. </w:t>
      </w:r>
    </w:p>
    <w:p w:rsidR="005479BD" w:rsidRPr="009F53F4" w:rsidRDefault="00110668" w:rsidP="001E0597">
      <w:pPr>
        <w:pStyle w:val="Titre2"/>
        <w:suppressAutoHyphens/>
        <w:rPr>
          <w:lang w:val="fr-CH"/>
        </w:rPr>
      </w:pPr>
      <w:bookmarkStart w:id="21" w:name="_Toc250790977"/>
      <w:bookmarkStart w:id="22" w:name="_Toc252006494"/>
      <w:r w:rsidRPr="009F53F4">
        <w:rPr>
          <w:lang w:val="fr-CH"/>
        </w:rPr>
        <w:t>Rentabilité</w:t>
      </w:r>
      <w:bookmarkEnd w:id="21"/>
      <w:bookmarkEnd w:id="22"/>
    </w:p>
    <w:p w:rsidR="00EE2D83" w:rsidRPr="009F53F4" w:rsidRDefault="00EE2D83" w:rsidP="00925A01">
      <w:pPr>
        <w:pStyle w:val="BITTextkrper"/>
      </w:pPr>
      <w:r w:rsidRPr="009F53F4">
        <w:t>Le projet étant interne à l’entreprise et non pas pour un client, le critère de rentabilité ne rentre pas en compte.</w:t>
      </w:r>
      <w:r w:rsidR="00925A01" w:rsidRPr="009F53F4">
        <w:t xml:space="preserve"> Il doit cependant être réalisé avant la fin du stage.</w:t>
      </w:r>
    </w:p>
    <w:p w:rsidR="005479BD" w:rsidRPr="009F53F4" w:rsidRDefault="00110668" w:rsidP="001E0597">
      <w:pPr>
        <w:suppressAutoHyphens/>
        <w:rPr>
          <w:rFonts w:cs="Arial"/>
          <w:i/>
          <w:vanish/>
          <w:color w:val="0000FF"/>
          <w:sz w:val="22"/>
          <w:szCs w:val="22"/>
          <w:lang w:val="fr-CH"/>
        </w:rPr>
      </w:pPr>
      <w:r w:rsidRPr="009F53F4">
        <w:rPr>
          <w:rStyle w:val="Hinweistext"/>
          <w:sz w:val="22"/>
          <w:szCs w:val="22"/>
          <w:lang w:val="fr-CH"/>
        </w:rPr>
        <w:t>Quelle est l’utilité économique du projet?</w:t>
      </w:r>
    </w:p>
    <w:p w:rsidR="005479BD" w:rsidRPr="009F53F4" w:rsidRDefault="00110668" w:rsidP="001E0597">
      <w:pPr>
        <w:pStyle w:val="Titre2"/>
        <w:suppressAutoHyphens/>
        <w:rPr>
          <w:lang w:val="fr-CH"/>
        </w:rPr>
      </w:pPr>
      <w:bookmarkStart w:id="23" w:name="_Toc250790978"/>
      <w:bookmarkStart w:id="24" w:name="_Toc252006495"/>
      <w:r w:rsidRPr="009F53F4">
        <w:rPr>
          <w:lang w:val="fr-CH"/>
        </w:rPr>
        <w:t>Analyse de risque</w:t>
      </w:r>
      <w:bookmarkEnd w:id="23"/>
      <w:bookmarkEnd w:id="24"/>
    </w:p>
    <w:p w:rsidR="001E0597" w:rsidRPr="009F53F4" w:rsidRDefault="001E0597" w:rsidP="00925A01">
      <w:pPr>
        <w:pStyle w:val="BITTextkrper"/>
      </w:pPr>
    </w:p>
    <w:p w:rsidR="005479BD" w:rsidRPr="009F53F4" w:rsidRDefault="00D26DE3" w:rsidP="001E0597">
      <w:pPr>
        <w:suppressAutoHyphens/>
        <w:jc w:val="both"/>
        <w:rPr>
          <w:rFonts w:cs="Arial"/>
          <w:i/>
          <w:vanish/>
          <w:color w:val="0000FF"/>
          <w:sz w:val="22"/>
          <w:szCs w:val="22"/>
          <w:lang w:val="fr-CH"/>
        </w:rPr>
      </w:pPr>
      <w:r w:rsidRPr="009F53F4">
        <w:rPr>
          <w:rStyle w:val="Hinweistext"/>
          <w:sz w:val="22"/>
          <w:szCs w:val="22"/>
          <w:lang w:val="fr-CH"/>
        </w:rPr>
        <w:t>Quels risques sont engendrés en cas de non réalisation du projet</w:t>
      </w:r>
      <w:r w:rsidR="005479BD" w:rsidRPr="009F53F4">
        <w:rPr>
          <w:rStyle w:val="Hinweistext"/>
          <w:sz w:val="22"/>
          <w:szCs w:val="22"/>
          <w:lang w:val="fr-CH"/>
        </w:rPr>
        <w:t xml:space="preserve">? </w:t>
      </w:r>
      <w:r w:rsidR="00AF2B49" w:rsidRPr="009F53F4">
        <w:rPr>
          <w:rStyle w:val="Hinweistext"/>
          <w:sz w:val="22"/>
          <w:szCs w:val="22"/>
          <w:lang w:val="fr-CH"/>
        </w:rPr>
        <w:t>Que se passe-t-il en cas d’échec du projet ? Quels sont les risques les plus importants du projet ?</w:t>
      </w:r>
    </w:p>
    <w:p w:rsidR="002E4C98" w:rsidRPr="009F53F4" w:rsidRDefault="00110668" w:rsidP="001E0597">
      <w:pPr>
        <w:pStyle w:val="Titre2"/>
        <w:numPr>
          <w:ilvl w:val="1"/>
          <w:numId w:val="16"/>
        </w:numPr>
        <w:suppressAutoHyphens/>
        <w:rPr>
          <w:lang w:val="fr-CH"/>
        </w:rPr>
      </w:pPr>
      <w:bookmarkStart w:id="25" w:name="_Toc250790979"/>
      <w:bookmarkStart w:id="26" w:name="_Toc252006496"/>
      <w:bookmarkStart w:id="27" w:name="_Toc114965614"/>
      <w:r w:rsidRPr="009F53F4">
        <w:rPr>
          <w:lang w:val="fr-CH"/>
        </w:rPr>
        <w:t>Sécurité de l’information et protection des données</w:t>
      </w:r>
      <w:bookmarkEnd w:id="25"/>
      <w:bookmarkEnd w:id="26"/>
    </w:p>
    <w:p w:rsidR="002E4C98" w:rsidRPr="009F53F4" w:rsidRDefault="00AF2B49" w:rsidP="001E0597">
      <w:pPr>
        <w:suppressAutoHyphens/>
        <w:jc w:val="both"/>
        <w:rPr>
          <w:rStyle w:val="Hinweistext"/>
          <w:sz w:val="22"/>
          <w:szCs w:val="22"/>
          <w:lang w:val="fr-CH"/>
        </w:rPr>
      </w:pPr>
      <w:r w:rsidRPr="009F53F4">
        <w:rPr>
          <w:rStyle w:val="Hinweistext"/>
          <w:sz w:val="22"/>
          <w:szCs w:val="22"/>
          <w:lang w:val="fr-CH"/>
        </w:rPr>
        <w:t xml:space="preserve">Quelles sont les menaces/dangers pour la protection des données et des systèmes et par quelles mesures peuvent-ils être contournés/supprimés. Les données sont-elles soumises à la protection des données? </w:t>
      </w:r>
    </w:p>
    <w:p w:rsidR="00B56135" w:rsidRPr="009F53F4" w:rsidRDefault="00B56135" w:rsidP="001E0597">
      <w:pPr>
        <w:suppressAutoHyphens/>
        <w:rPr>
          <w:sz w:val="22"/>
          <w:szCs w:val="22"/>
          <w:lang w:val="fr-CH"/>
        </w:rPr>
      </w:pPr>
      <w:bookmarkStart w:id="28" w:name="_Toc114965602"/>
    </w:p>
    <w:p w:rsidR="009F53F4" w:rsidRPr="009F53F4" w:rsidRDefault="009F53F4">
      <w:pPr>
        <w:pStyle w:val="Titre2"/>
        <w:rPr>
          <w:lang w:val="fr-CH"/>
        </w:rPr>
      </w:pPr>
      <w:bookmarkStart w:id="29" w:name="_Toc250790980"/>
      <w:bookmarkStart w:id="30" w:name="_Toc252006497"/>
      <w:bookmarkEnd w:id="28"/>
      <w:r w:rsidRPr="009F53F4">
        <w:rPr>
          <w:lang w:val="fr-CH"/>
        </w:rPr>
        <w:t>Diagramme d’utilisation</w:t>
      </w:r>
    </w:p>
    <w:p w:rsidR="009F53F4" w:rsidRDefault="00D43550" w:rsidP="009F53F4">
      <w:pPr>
        <w:pStyle w:val="BITTextkrper"/>
      </w:pPr>
      <w:r>
        <w:t xml:space="preserve">L’outil en ligne </w:t>
      </w:r>
      <w:hyperlink r:id="rId11" w:history="1">
        <w:r w:rsidRPr="00D43550">
          <w:rPr>
            <w:rStyle w:val="Lienhypertexte"/>
          </w:rPr>
          <w:t>yUML</w:t>
        </w:r>
      </w:hyperlink>
      <w:r>
        <w:t xml:space="preserve"> a été choisi pour son utilisation facilitée.</w:t>
      </w:r>
    </w:p>
    <w:p w:rsidR="00D43550" w:rsidRPr="009F53F4" w:rsidRDefault="00D43550" w:rsidP="009F53F4">
      <w:pPr>
        <w:pStyle w:val="BITTextkrper"/>
      </w:pPr>
    </w:p>
    <w:p w:rsidR="002E4C98" w:rsidRPr="009F53F4" w:rsidRDefault="00110668" w:rsidP="001E0597">
      <w:pPr>
        <w:pStyle w:val="Titre1"/>
        <w:numPr>
          <w:ilvl w:val="0"/>
          <w:numId w:val="16"/>
        </w:numPr>
        <w:suppressAutoHyphens/>
        <w:rPr>
          <w:lang w:val="fr-CH"/>
        </w:rPr>
      </w:pPr>
      <w:r w:rsidRPr="009F53F4">
        <w:rPr>
          <w:lang w:val="fr-CH"/>
        </w:rPr>
        <w:lastRenderedPageBreak/>
        <w:t>Concept</w:t>
      </w:r>
      <w:bookmarkEnd w:id="29"/>
      <w:bookmarkEnd w:id="30"/>
      <w:r w:rsidR="000502EE" w:rsidRPr="009F53F4">
        <w:rPr>
          <w:lang w:val="fr-CH"/>
        </w:rPr>
        <w:t>ion</w:t>
      </w:r>
    </w:p>
    <w:p w:rsidR="002E4C98" w:rsidRPr="009F53F4" w:rsidRDefault="00110668" w:rsidP="001E0597">
      <w:pPr>
        <w:pStyle w:val="Titre2"/>
        <w:numPr>
          <w:ilvl w:val="1"/>
          <w:numId w:val="16"/>
        </w:numPr>
        <w:suppressAutoHyphens/>
        <w:rPr>
          <w:lang w:val="fr-CH"/>
        </w:rPr>
      </w:pPr>
      <w:bookmarkStart w:id="31" w:name="_Toc250790981"/>
      <w:bookmarkStart w:id="32" w:name="_Toc252006498"/>
      <w:r w:rsidRPr="009F53F4">
        <w:rPr>
          <w:lang w:val="fr-CH"/>
        </w:rPr>
        <w:t>Exigences du système</w:t>
      </w:r>
      <w:bookmarkEnd w:id="31"/>
      <w:bookmarkEnd w:id="32"/>
    </w:p>
    <w:p w:rsidR="002E4C98" w:rsidRPr="009F53F4" w:rsidRDefault="002E4C98" w:rsidP="00925A01">
      <w:pPr>
        <w:pStyle w:val="BITTextkrper"/>
      </w:pPr>
    </w:p>
    <w:p w:rsidR="002E4C98" w:rsidRPr="009F53F4" w:rsidRDefault="00110668" w:rsidP="001E0597">
      <w:pPr>
        <w:pStyle w:val="Titre2"/>
        <w:numPr>
          <w:ilvl w:val="1"/>
          <w:numId w:val="16"/>
        </w:numPr>
        <w:suppressAutoHyphens/>
        <w:rPr>
          <w:lang w:val="fr-CH"/>
        </w:rPr>
      </w:pPr>
      <w:bookmarkStart w:id="33" w:name="_Toc250790982"/>
      <w:bookmarkStart w:id="34" w:name="_Toc252006499"/>
      <w:r w:rsidRPr="009F53F4">
        <w:rPr>
          <w:lang w:val="fr-CH"/>
        </w:rPr>
        <w:t>Architecture du système</w:t>
      </w:r>
      <w:bookmarkEnd w:id="33"/>
      <w:bookmarkEnd w:id="34"/>
    </w:p>
    <w:p w:rsidR="002E4C98" w:rsidRPr="009F53F4" w:rsidRDefault="002E4C98" w:rsidP="00925A01">
      <w:pPr>
        <w:pStyle w:val="BITTextkrper"/>
      </w:pPr>
    </w:p>
    <w:p w:rsidR="002E4C98" w:rsidRPr="009F53F4" w:rsidRDefault="00110668" w:rsidP="001E0597">
      <w:pPr>
        <w:pStyle w:val="Titre2"/>
        <w:numPr>
          <w:ilvl w:val="1"/>
          <w:numId w:val="16"/>
        </w:numPr>
        <w:suppressAutoHyphens/>
        <w:rPr>
          <w:lang w:val="fr-CH"/>
        </w:rPr>
      </w:pPr>
      <w:bookmarkStart w:id="35" w:name="_Toc250790983"/>
      <w:bookmarkStart w:id="36" w:name="_Toc252006500"/>
      <w:r w:rsidRPr="009F53F4">
        <w:rPr>
          <w:lang w:val="fr-CH"/>
        </w:rPr>
        <w:t>Plan d’intégration des systèmes</w:t>
      </w:r>
      <w:bookmarkEnd w:id="35"/>
      <w:bookmarkEnd w:id="36"/>
    </w:p>
    <w:p w:rsidR="002E4C98" w:rsidRPr="009F53F4" w:rsidRDefault="002E4C98" w:rsidP="00925A01">
      <w:pPr>
        <w:pStyle w:val="BITTextkrper"/>
      </w:pPr>
    </w:p>
    <w:p w:rsidR="002E4C98" w:rsidRPr="009F53F4" w:rsidRDefault="00110668" w:rsidP="001E0597">
      <w:pPr>
        <w:pStyle w:val="Titre2"/>
        <w:numPr>
          <w:ilvl w:val="1"/>
          <w:numId w:val="16"/>
        </w:numPr>
        <w:suppressAutoHyphens/>
        <w:rPr>
          <w:lang w:val="fr-CH"/>
        </w:rPr>
      </w:pPr>
      <w:bookmarkStart w:id="37" w:name="_Toc250790984"/>
      <w:bookmarkStart w:id="38" w:name="_Toc252006501"/>
      <w:r w:rsidRPr="009F53F4">
        <w:rPr>
          <w:lang w:val="fr-CH"/>
        </w:rPr>
        <w:t>Concept d‘implémentation</w:t>
      </w:r>
      <w:bookmarkEnd w:id="37"/>
      <w:bookmarkEnd w:id="38"/>
    </w:p>
    <w:p w:rsidR="002E4C98" w:rsidRPr="009F53F4" w:rsidRDefault="002E4C98" w:rsidP="00925A01">
      <w:pPr>
        <w:pStyle w:val="BITTextkrper"/>
      </w:pPr>
    </w:p>
    <w:p w:rsidR="002E4C98" w:rsidRPr="009F53F4" w:rsidRDefault="00110668" w:rsidP="001E0597">
      <w:pPr>
        <w:pStyle w:val="Titre2"/>
        <w:numPr>
          <w:ilvl w:val="1"/>
          <w:numId w:val="16"/>
        </w:numPr>
        <w:suppressAutoHyphens/>
        <w:rPr>
          <w:lang w:val="fr-CH"/>
        </w:rPr>
      </w:pPr>
      <w:bookmarkStart w:id="39" w:name="_Toc250790985"/>
      <w:bookmarkStart w:id="40" w:name="_Toc252006502"/>
      <w:r w:rsidRPr="009F53F4">
        <w:rPr>
          <w:lang w:val="fr-CH"/>
        </w:rPr>
        <w:t>Concept de formation</w:t>
      </w:r>
      <w:bookmarkEnd w:id="39"/>
      <w:bookmarkEnd w:id="40"/>
    </w:p>
    <w:p w:rsidR="002E4C98" w:rsidRPr="009F53F4" w:rsidRDefault="002E4C98" w:rsidP="00925A01">
      <w:pPr>
        <w:pStyle w:val="BITTextkrper"/>
      </w:pPr>
    </w:p>
    <w:p w:rsidR="002E4C98" w:rsidRPr="009F53F4" w:rsidRDefault="00110668" w:rsidP="001E0597">
      <w:pPr>
        <w:pStyle w:val="Titre2"/>
        <w:numPr>
          <w:ilvl w:val="1"/>
          <w:numId w:val="16"/>
        </w:numPr>
        <w:suppressAutoHyphens/>
        <w:rPr>
          <w:lang w:val="fr-CH"/>
        </w:rPr>
      </w:pPr>
      <w:bookmarkStart w:id="41" w:name="_Toc250790986"/>
      <w:bookmarkStart w:id="42" w:name="_Toc252006503"/>
      <w:r w:rsidRPr="009F53F4">
        <w:rPr>
          <w:lang w:val="fr-CH"/>
        </w:rPr>
        <w:t>Concept de tests</w:t>
      </w:r>
      <w:bookmarkEnd w:id="41"/>
      <w:bookmarkEnd w:id="42"/>
    </w:p>
    <w:p w:rsidR="002E4C98" w:rsidRPr="009F53F4" w:rsidRDefault="00E005FF" w:rsidP="001E0597">
      <w:pPr>
        <w:suppressAutoHyphens/>
        <w:rPr>
          <w:rStyle w:val="Hinweistext"/>
          <w:sz w:val="22"/>
          <w:szCs w:val="22"/>
          <w:lang w:val="fr-CH"/>
        </w:rPr>
      </w:pPr>
      <w:r w:rsidRPr="009F53F4">
        <w:rPr>
          <w:rStyle w:val="Hinweistext"/>
          <w:sz w:val="22"/>
          <w:szCs w:val="22"/>
          <w:lang w:val="fr-CH"/>
        </w:rPr>
        <w:t>Comment les tests sont-ils effectués?</w:t>
      </w:r>
      <w:r w:rsidR="002E4C98" w:rsidRPr="009F53F4">
        <w:rPr>
          <w:rStyle w:val="Hinweistext"/>
          <w:sz w:val="22"/>
          <w:szCs w:val="22"/>
          <w:lang w:val="fr-CH"/>
        </w:rPr>
        <w:t xml:space="preserve"> Blackbox, Whitebox … .</w:t>
      </w:r>
    </w:p>
    <w:p w:rsidR="002E4C98" w:rsidRPr="009F53F4" w:rsidRDefault="002E4C98" w:rsidP="00925A01">
      <w:pPr>
        <w:pStyle w:val="BITTextkrper"/>
      </w:pPr>
    </w:p>
    <w:p w:rsidR="002E4C98" w:rsidRPr="009F53F4" w:rsidRDefault="00110668" w:rsidP="001E0597">
      <w:pPr>
        <w:pStyle w:val="Titre2"/>
        <w:numPr>
          <w:ilvl w:val="1"/>
          <w:numId w:val="16"/>
        </w:numPr>
        <w:suppressAutoHyphens/>
        <w:rPr>
          <w:lang w:val="fr-CH"/>
        </w:rPr>
      </w:pPr>
      <w:bookmarkStart w:id="43" w:name="_Toc250790987"/>
      <w:bookmarkStart w:id="44" w:name="_Toc252006504"/>
      <w:r w:rsidRPr="009F53F4">
        <w:rPr>
          <w:lang w:val="fr-CH"/>
        </w:rPr>
        <w:t>Moyens nécessaires</w:t>
      </w:r>
      <w:bookmarkEnd w:id="43"/>
      <w:bookmarkEnd w:id="44"/>
    </w:p>
    <w:p w:rsidR="00B56135" w:rsidRPr="009F53F4" w:rsidRDefault="00E005FF" w:rsidP="001E0597">
      <w:pPr>
        <w:suppressAutoHyphens/>
        <w:rPr>
          <w:rStyle w:val="Hinweistext"/>
          <w:sz w:val="22"/>
          <w:szCs w:val="22"/>
          <w:lang w:val="fr-CH"/>
        </w:rPr>
      </w:pPr>
      <w:r w:rsidRPr="009F53F4">
        <w:rPr>
          <w:rStyle w:val="Hinweistext"/>
          <w:sz w:val="22"/>
          <w:szCs w:val="22"/>
          <w:lang w:val="fr-CH"/>
        </w:rPr>
        <w:t>Conseil</w:t>
      </w:r>
      <w:r w:rsidR="00B56135" w:rsidRPr="009F53F4">
        <w:rPr>
          <w:rStyle w:val="Hinweistext"/>
          <w:sz w:val="22"/>
          <w:szCs w:val="22"/>
          <w:lang w:val="fr-CH"/>
        </w:rPr>
        <w:t xml:space="preserve">: </w:t>
      </w:r>
      <w:r w:rsidRPr="009F53F4">
        <w:rPr>
          <w:rStyle w:val="Hinweistext"/>
          <w:sz w:val="22"/>
          <w:szCs w:val="22"/>
          <w:lang w:val="fr-CH"/>
        </w:rPr>
        <w:t>D’autres chapitres peuvent s’ajouter à cette partie en fonction du projet</w:t>
      </w:r>
      <w:r w:rsidR="00B56135" w:rsidRPr="009F53F4">
        <w:rPr>
          <w:rStyle w:val="Hinweistext"/>
          <w:sz w:val="22"/>
          <w:szCs w:val="22"/>
          <w:lang w:val="fr-CH"/>
        </w:rPr>
        <w:t>.</w:t>
      </w:r>
    </w:p>
    <w:p w:rsidR="002E4C98" w:rsidRPr="009F53F4" w:rsidRDefault="002E4C98" w:rsidP="00925A01">
      <w:pPr>
        <w:pStyle w:val="BITTextkrper"/>
      </w:pPr>
    </w:p>
    <w:p w:rsidR="002E4C98" w:rsidRPr="009F53F4" w:rsidRDefault="00110668" w:rsidP="001E0597">
      <w:pPr>
        <w:pStyle w:val="Titre1"/>
        <w:numPr>
          <w:ilvl w:val="0"/>
          <w:numId w:val="16"/>
        </w:numPr>
        <w:suppressAutoHyphens/>
        <w:rPr>
          <w:lang w:val="fr-CH"/>
        </w:rPr>
      </w:pPr>
      <w:bookmarkStart w:id="45" w:name="_Toc250790988"/>
      <w:bookmarkStart w:id="46" w:name="_Toc252006505"/>
      <w:r w:rsidRPr="009F53F4">
        <w:rPr>
          <w:lang w:val="fr-CH"/>
        </w:rPr>
        <w:lastRenderedPageBreak/>
        <w:t>Réalisation</w:t>
      </w:r>
      <w:bookmarkEnd w:id="45"/>
      <w:bookmarkEnd w:id="46"/>
    </w:p>
    <w:p w:rsidR="002E4C98" w:rsidRPr="009F53F4" w:rsidRDefault="00110668" w:rsidP="001E0597">
      <w:pPr>
        <w:pStyle w:val="Titre2"/>
        <w:numPr>
          <w:ilvl w:val="1"/>
          <w:numId w:val="16"/>
        </w:numPr>
        <w:suppressAutoHyphens/>
        <w:rPr>
          <w:lang w:val="fr-CH"/>
        </w:rPr>
      </w:pPr>
      <w:bookmarkStart w:id="47" w:name="_Toc250790989"/>
      <w:bookmarkStart w:id="48" w:name="_Toc252006506"/>
      <w:r w:rsidRPr="009F53F4">
        <w:rPr>
          <w:lang w:val="fr-CH"/>
        </w:rPr>
        <w:t>Spécifications détaillées</w:t>
      </w:r>
      <w:bookmarkEnd w:id="47"/>
      <w:bookmarkEnd w:id="48"/>
    </w:p>
    <w:p w:rsidR="002E4C98" w:rsidRPr="009F53F4" w:rsidRDefault="002E4C98" w:rsidP="00925A01">
      <w:pPr>
        <w:pStyle w:val="BITTextkrper"/>
      </w:pPr>
    </w:p>
    <w:p w:rsidR="002E4C98" w:rsidRPr="009F53F4" w:rsidRDefault="00110668" w:rsidP="001E0597">
      <w:pPr>
        <w:pStyle w:val="Titre2"/>
        <w:numPr>
          <w:ilvl w:val="1"/>
          <w:numId w:val="16"/>
        </w:numPr>
        <w:suppressAutoHyphens/>
        <w:rPr>
          <w:lang w:val="fr-CH"/>
        </w:rPr>
      </w:pPr>
      <w:bookmarkStart w:id="49" w:name="_Toc250790990"/>
      <w:bookmarkStart w:id="50" w:name="_Toc252006507"/>
      <w:r w:rsidRPr="009F53F4">
        <w:rPr>
          <w:lang w:val="fr-CH"/>
        </w:rPr>
        <w:t>Design du système</w:t>
      </w:r>
      <w:bookmarkEnd w:id="49"/>
      <w:bookmarkEnd w:id="50"/>
    </w:p>
    <w:p w:rsidR="002E4C98" w:rsidRPr="009F53F4" w:rsidRDefault="002E4C98" w:rsidP="00925A01">
      <w:pPr>
        <w:pStyle w:val="BITTextkrper"/>
      </w:pPr>
    </w:p>
    <w:p w:rsidR="002E4C98" w:rsidRPr="009F53F4" w:rsidRDefault="00110668" w:rsidP="001E0597">
      <w:pPr>
        <w:pStyle w:val="Titre2"/>
        <w:numPr>
          <w:ilvl w:val="1"/>
          <w:numId w:val="16"/>
        </w:numPr>
        <w:suppressAutoHyphens/>
        <w:rPr>
          <w:lang w:val="fr-CH"/>
        </w:rPr>
      </w:pPr>
      <w:bookmarkStart w:id="51" w:name="_Toc114965606"/>
      <w:bookmarkStart w:id="52" w:name="_Toc250790991"/>
      <w:bookmarkStart w:id="53" w:name="_Toc252006508"/>
      <w:r w:rsidRPr="009F53F4">
        <w:rPr>
          <w:lang w:val="fr-CH"/>
        </w:rPr>
        <w:t>C</w:t>
      </w:r>
      <w:r w:rsidR="002E4C98" w:rsidRPr="009F53F4">
        <w:rPr>
          <w:lang w:val="fr-CH"/>
        </w:rPr>
        <w:t xml:space="preserve">onfiguration </w:t>
      </w:r>
      <w:proofErr w:type="spellStart"/>
      <w:r w:rsidR="002E4C98" w:rsidRPr="009F53F4">
        <w:rPr>
          <w:lang w:val="fr-CH"/>
        </w:rPr>
        <w:t>xyz</w:t>
      </w:r>
      <w:bookmarkEnd w:id="51"/>
      <w:bookmarkEnd w:id="52"/>
      <w:bookmarkEnd w:id="53"/>
      <w:proofErr w:type="spellEnd"/>
    </w:p>
    <w:p w:rsidR="00E005FF" w:rsidRPr="009F53F4" w:rsidRDefault="00E005FF" w:rsidP="001E0597">
      <w:pPr>
        <w:suppressAutoHyphens/>
        <w:rPr>
          <w:rStyle w:val="Hinweistext"/>
          <w:sz w:val="22"/>
          <w:szCs w:val="22"/>
          <w:lang w:val="fr-CH"/>
        </w:rPr>
      </w:pPr>
      <w:bookmarkStart w:id="54" w:name="_Toc114965607"/>
      <w:r w:rsidRPr="009F53F4">
        <w:rPr>
          <w:rStyle w:val="Hinweistext"/>
          <w:sz w:val="22"/>
          <w:szCs w:val="22"/>
          <w:lang w:val="fr-CH"/>
        </w:rPr>
        <w:t>Conseil: D’autres chapitres peuvent s’ajouter à cette partie en fonction du projet.</w:t>
      </w:r>
    </w:p>
    <w:p w:rsidR="00B56135" w:rsidRPr="009F53F4" w:rsidRDefault="00B56135" w:rsidP="00925A01">
      <w:pPr>
        <w:pStyle w:val="BITTextkrper"/>
      </w:pPr>
    </w:p>
    <w:p w:rsidR="002E4C98" w:rsidRPr="009F53F4" w:rsidRDefault="002E4C98" w:rsidP="001E0597">
      <w:pPr>
        <w:pStyle w:val="Titre1"/>
        <w:numPr>
          <w:ilvl w:val="0"/>
          <w:numId w:val="16"/>
        </w:numPr>
        <w:suppressAutoHyphens/>
        <w:rPr>
          <w:lang w:val="fr-CH"/>
        </w:rPr>
      </w:pPr>
      <w:bookmarkStart w:id="55" w:name="_Toc250790992"/>
      <w:bookmarkStart w:id="56" w:name="_Toc252006509"/>
      <w:r w:rsidRPr="009F53F4">
        <w:rPr>
          <w:lang w:val="fr-CH"/>
        </w:rPr>
        <w:lastRenderedPageBreak/>
        <w:t>Test</w:t>
      </w:r>
      <w:bookmarkEnd w:id="54"/>
      <w:bookmarkEnd w:id="55"/>
      <w:bookmarkEnd w:id="56"/>
    </w:p>
    <w:p w:rsidR="002E4C98" w:rsidRPr="009F53F4" w:rsidRDefault="00110668" w:rsidP="001E0597">
      <w:pPr>
        <w:pStyle w:val="Titre2"/>
        <w:numPr>
          <w:ilvl w:val="1"/>
          <w:numId w:val="16"/>
        </w:numPr>
        <w:suppressAutoHyphens/>
        <w:rPr>
          <w:lang w:val="fr-CH"/>
        </w:rPr>
      </w:pPr>
      <w:bookmarkStart w:id="57" w:name="_Toc250790993"/>
      <w:bookmarkStart w:id="58" w:name="_Toc252006510"/>
      <w:r w:rsidRPr="009F53F4">
        <w:rPr>
          <w:lang w:val="fr-CH"/>
        </w:rPr>
        <w:t>Procédure de test</w:t>
      </w:r>
      <w:bookmarkEnd w:id="57"/>
      <w:bookmarkEnd w:id="58"/>
    </w:p>
    <w:p w:rsidR="00B56135" w:rsidRPr="009F53F4" w:rsidRDefault="00E005FF" w:rsidP="001E0597">
      <w:pPr>
        <w:suppressAutoHyphens/>
        <w:rPr>
          <w:rStyle w:val="Hinweistext"/>
          <w:sz w:val="22"/>
          <w:szCs w:val="22"/>
          <w:lang w:val="fr-CH"/>
        </w:rPr>
      </w:pPr>
      <w:r w:rsidRPr="009F53F4">
        <w:rPr>
          <w:rStyle w:val="Hinweistext"/>
          <w:sz w:val="22"/>
          <w:szCs w:val="22"/>
          <w:lang w:val="fr-CH"/>
        </w:rPr>
        <w:t>Représentation du processus de test.</w:t>
      </w:r>
      <w:r w:rsidR="00B56135" w:rsidRPr="009F53F4">
        <w:rPr>
          <w:rStyle w:val="Hinweistext"/>
          <w:sz w:val="22"/>
          <w:szCs w:val="22"/>
          <w:lang w:val="fr-CH"/>
        </w:rPr>
        <w:t>.</w:t>
      </w:r>
      <w:r w:rsidRPr="009F53F4">
        <w:rPr>
          <w:rStyle w:val="Hinweistext"/>
          <w:sz w:val="22"/>
          <w:szCs w:val="22"/>
          <w:lang w:val="fr-CH"/>
        </w:rPr>
        <w:t>Qui teste quoi à l’aide de quels moyens ?</w:t>
      </w:r>
    </w:p>
    <w:p w:rsidR="002E4C98" w:rsidRPr="009F53F4" w:rsidRDefault="002E4C98" w:rsidP="00925A01">
      <w:pPr>
        <w:pStyle w:val="BITTextkrper"/>
      </w:pPr>
    </w:p>
    <w:p w:rsidR="002E4C98" w:rsidRPr="009F53F4" w:rsidRDefault="00110668" w:rsidP="001E0597">
      <w:pPr>
        <w:pStyle w:val="Titre2"/>
        <w:numPr>
          <w:ilvl w:val="1"/>
          <w:numId w:val="16"/>
        </w:numPr>
        <w:suppressAutoHyphens/>
        <w:rPr>
          <w:lang w:val="fr-CH"/>
        </w:rPr>
      </w:pPr>
      <w:bookmarkStart w:id="59" w:name="_Toc250790994"/>
      <w:bookmarkStart w:id="60" w:name="_Toc252006511"/>
      <w:r w:rsidRPr="009F53F4">
        <w:rPr>
          <w:lang w:val="fr-CH"/>
        </w:rPr>
        <w:t>Protocol de test</w:t>
      </w:r>
      <w:bookmarkEnd w:id="59"/>
      <w:bookmarkEnd w:id="60"/>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9F53F4" w:rsidTr="002E4C98">
        <w:tc>
          <w:tcPr>
            <w:tcW w:w="637" w:type="dxa"/>
          </w:tcPr>
          <w:p w:rsidR="002E4C98" w:rsidRPr="009F53F4" w:rsidRDefault="002E4C98" w:rsidP="001E0597">
            <w:pPr>
              <w:pStyle w:val="BITTabellentitel"/>
              <w:suppressAutoHyphens/>
              <w:rPr>
                <w:sz w:val="22"/>
                <w:szCs w:val="22"/>
                <w:lang w:val="fr-CH"/>
              </w:rPr>
            </w:pPr>
            <w:r w:rsidRPr="009F53F4">
              <w:rPr>
                <w:sz w:val="22"/>
                <w:szCs w:val="22"/>
                <w:lang w:val="fr-CH"/>
              </w:rPr>
              <w:t>Nr.</w:t>
            </w:r>
          </w:p>
        </w:tc>
        <w:tc>
          <w:tcPr>
            <w:tcW w:w="1440" w:type="dxa"/>
          </w:tcPr>
          <w:p w:rsidR="002E4C98" w:rsidRPr="009F53F4" w:rsidRDefault="00110668" w:rsidP="001E0597">
            <w:pPr>
              <w:pStyle w:val="BITTabellentitel"/>
              <w:suppressAutoHyphens/>
              <w:rPr>
                <w:sz w:val="22"/>
                <w:szCs w:val="22"/>
                <w:lang w:val="fr-CH"/>
              </w:rPr>
            </w:pPr>
            <w:r w:rsidRPr="009F53F4">
              <w:rPr>
                <w:sz w:val="22"/>
                <w:szCs w:val="22"/>
                <w:lang w:val="fr-CH"/>
              </w:rPr>
              <w:t>Objet testé</w:t>
            </w:r>
          </w:p>
        </w:tc>
        <w:tc>
          <w:tcPr>
            <w:tcW w:w="2426" w:type="dxa"/>
          </w:tcPr>
          <w:p w:rsidR="002E4C98" w:rsidRPr="009F53F4" w:rsidRDefault="00110668" w:rsidP="001E0597">
            <w:pPr>
              <w:pStyle w:val="BITTabellentitel"/>
              <w:suppressAutoHyphens/>
              <w:rPr>
                <w:sz w:val="22"/>
                <w:szCs w:val="22"/>
                <w:lang w:val="fr-CH"/>
              </w:rPr>
            </w:pPr>
            <w:r w:rsidRPr="009F53F4">
              <w:rPr>
                <w:sz w:val="22"/>
                <w:szCs w:val="22"/>
                <w:lang w:val="fr-CH"/>
              </w:rPr>
              <w:t>Description du test</w:t>
            </w:r>
          </w:p>
        </w:tc>
        <w:tc>
          <w:tcPr>
            <w:tcW w:w="2409" w:type="dxa"/>
          </w:tcPr>
          <w:p w:rsidR="002E4C98" w:rsidRPr="009F53F4" w:rsidRDefault="00110668" w:rsidP="001E0597">
            <w:pPr>
              <w:pStyle w:val="BITTabellentitel"/>
              <w:suppressAutoHyphens/>
              <w:rPr>
                <w:sz w:val="22"/>
                <w:szCs w:val="22"/>
                <w:lang w:val="fr-CH"/>
              </w:rPr>
            </w:pPr>
            <w:r w:rsidRPr="009F53F4">
              <w:rPr>
                <w:sz w:val="22"/>
                <w:szCs w:val="22"/>
                <w:lang w:val="fr-CH"/>
              </w:rPr>
              <w:t>Attente</w:t>
            </w:r>
          </w:p>
        </w:tc>
        <w:tc>
          <w:tcPr>
            <w:tcW w:w="1825" w:type="dxa"/>
          </w:tcPr>
          <w:p w:rsidR="002E4C98" w:rsidRPr="009F53F4" w:rsidRDefault="00110668" w:rsidP="001E0597">
            <w:pPr>
              <w:pStyle w:val="BITTabellentitel"/>
              <w:suppressAutoHyphens/>
              <w:rPr>
                <w:sz w:val="22"/>
                <w:szCs w:val="22"/>
                <w:lang w:val="fr-CH"/>
              </w:rPr>
            </w:pPr>
            <w:r w:rsidRPr="009F53F4">
              <w:rPr>
                <w:sz w:val="22"/>
                <w:szCs w:val="22"/>
                <w:lang w:val="fr-CH"/>
              </w:rPr>
              <w:t>Résultat</w:t>
            </w:r>
          </w:p>
        </w:tc>
        <w:tc>
          <w:tcPr>
            <w:tcW w:w="900" w:type="dxa"/>
          </w:tcPr>
          <w:p w:rsidR="002E4C98" w:rsidRPr="009F53F4" w:rsidRDefault="002E4C98" w:rsidP="001E0597">
            <w:pPr>
              <w:pStyle w:val="BITTabellentitel"/>
              <w:suppressAutoHyphens/>
              <w:rPr>
                <w:sz w:val="22"/>
                <w:szCs w:val="22"/>
                <w:lang w:val="fr-CH"/>
              </w:rPr>
            </w:pPr>
            <w:r w:rsidRPr="009F53F4">
              <w:rPr>
                <w:sz w:val="22"/>
                <w:szCs w:val="22"/>
                <w:lang w:val="fr-CH"/>
              </w:rPr>
              <w:t>Vis</w:t>
            </w:r>
            <w:r w:rsidR="00110668" w:rsidRPr="009F53F4">
              <w:rPr>
                <w:sz w:val="22"/>
                <w:szCs w:val="22"/>
                <w:lang w:val="fr-CH"/>
              </w:rPr>
              <w:t>a</w:t>
            </w:r>
          </w:p>
        </w:tc>
      </w:tr>
      <w:tr w:rsidR="002E4C98" w:rsidRPr="009F53F4" w:rsidTr="002E4C98">
        <w:tc>
          <w:tcPr>
            <w:tcW w:w="637" w:type="dxa"/>
          </w:tcPr>
          <w:p w:rsidR="002E4C98" w:rsidRPr="009F53F4" w:rsidRDefault="002E4C98" w:rsidP="001E0597">
            <w:pPr>
              <w:pStyle w:val="BITTabelle"/>
              <w:suppressAutoHyphens/>
              <w:rPr>
                <w:sz w:val="22"/>
                <w:szCs w:val="22"/>
                <w:lang w:val="fr-CH"/>
              </w:rPr>
            </w:pPr>
            <w:r w:rsidRPr="009F53F4">
              <w:rPr>
                <w:sz w:val="22"/>
                <w:szCs w:val="22"/>
                <w:lang w:val="fr-CH"/>
              </w:rPr>
              <w:t>1.0</w:t>
            </w:r>
          </w:p>
        </w:tc>
        <w:tc>
          <w:tcPr>
            <w:tcW w:w="1440" w:type="dxa"/>
          </w:tcPr>
          <w:p w:rsidR="002E4C98" w:rsidRPr="009F53F4" w:rsidRDefault="002E4C98" w:rsidP="001E0597">
            <w:pPr>
              <w:pStyle w:val="BITTabelle"/>
              <w:suppressAutoHyphens/>
              <w:rPr>
                <w:sz w:val="22"/>
                <w:szCs w:val="22"/>
                <w:lang w:val="fr-CH"/>
              </w:rPr>
            </w:pPr>
          </w:p>
        </w:tc>
        <w:tc>
          <w:tcPr>
            <w:tcW w:w="2426" w:type="dxa"/>
          </w:tcPr>
          <w:p w:rsidR="002E4C98" w:rsidRPr="009F53F4" w:rsidRDefault="002E4C98" w:rsidP="001E0597">
            <w:pPr>
              <w:pStyle w:val="BITTabelle"/>
              <w:suppressAutoHyphens/>
              <w:rPr>
                <w:sz w:val="22"/>
                <w:szCs w:val="22"/>
                <w:lang w:val="fr-CH"/>
              </w:rPr>
            </w:pPr>
          </w:p>
        </w:tc>
        <w:tc>
          <w:tcPr>
            <w:tcW w:w="2409" w:type="dxa"/>
          </w:tcPr>
          <w:p w:rsidR="002E4C98" w:rsidRPr="009F53F4" w:rsidRDefault="002E4C98" w:rsidP="001E0597">
            <w:pPr>
              <w:pStyle w:val="BITTabelle"/>
              <w:suppressAutoHyphens/>
              <w:jc w:val="center"/>
              <w:rPr>
                <w:sz w:val="22"/>
                <w:szCs w:val="22"/>
                <w:lang w:val="fr-CH"/>
              </w:rPr>
            </w:pPr>
          </w:p>
        </w:tc>
        <w:tc>
          <w:tcPr>
            <w:tcW w:w="1825" w:type="dxa"/>
          </w:tcPr>
          <w:p w:rsidR="002E4C98" w:rsidRPr="009F53F4" w:rsidRDefault="002E4C98" w:rsidP="001E0597">
            <w:pPr>
              <w:pStyle w:val="BITTabelle"/>
              <w:suppressAutoHyphens/>
              <w:rPr>
                <w:sz w:val="22"/>
                <w:szCs w:val="22"/>
                <w:lang w:val="fr-CH"/>
              </w:rPr>
            </w:pPr>
          </w:p>
        </w:tc>
        <w:tc>
          <w:tcPr>
            <w:tcW w:w="900" w:type="dxa"/>
          </w:tcPr>
          <w:p w:rsidR="002E4C98" w:rsidRPr="009F53F4" w:rsidRDefault="002E4C98" w:rsidP="001E0597">
            <w:pPr>
              <w:pStyle w:val="BITTabelle"/>
              <w:suppressAutoHyphens/>
              <w:rPr>
                <w:sz w:val="22"/>
                <w:szCs w:val="22"/>
                <w:lang w:val="fr-CH"/>
              </w:rPr>
            </w:pPr>
          </w:p>
        </w:tc>
      </w:tr>
    </w:tbl>
    <w:p w:rsidR="002E4C98" w:rsidRPr="009F53F4" w:rsidRDefault="002E4C98" w:rsidP="001E0597">
      <w:pPr>
        <w:suppressAutoHyphens/>
        <w:rPr>
          <w:sz w:val="22"/>
          <w:szCs w:val="22"/>
          <w:lang w:val="fr-CH"/>
        </w:rPr>
      </w:pPr>
    </w:p>
    <w:p w:rsidR="002E4C98" w:rsidRPr="009F53F4" w:rsidRDefault="00E005FF" w:rsidP="001E0597">
      <w:pPr>
        <w:suppressAutoHyphens/>
        <w:rPr>
          <w:rStyle w:val="Hinweistext"/>
          <w:sz w:val="22"/>
          <w:szCs w:val="22"/>
          <w:lang w:val="fr-CH"/>
        </w:rPr>
      </w:pPr>
      <w:r w:rsidRPr="009F53F4">
        <w:rPr>
          <w:rStyle w:val="Hinweistext"/>
          <w:sz w:val="22"/>
          <w:szCs w:val="22"/>
          <w:lang w:val="fr-CH"/>
        </w:rPr>
        <w:t>Protocole de test détaillé avec Visa.</w:t>
      </w:r>
    </w:p>
    <w:p w:rsidR="002E4C98" w:rsidRPr="009F53F4" w:rsidRDefault="00110668" w:rsidP="001E0597">
      <w:pPr>
        <w:pStyle w:val="Titre2"/>
        <w:numPr>
          <w:ilvl w:val="1"/>
          <w:numId w:val="16"/>
        </w:numPr>
        <w:suppressAutoHyphens/>
        <w:rPr>
          <w:lang w:val="fr-CH"/>
        </w:rPr>
      </w:pPr>
      <w:bookmarkStart w:id="61" w:name="_Toc250790995"/>
      <w:bookmarkStart w:id="62" w:name="_Toc252006512"/>
      <w:r w:rsidRPr="009F53F4">
        <w:rPr>
          <w:lang w:val="fr-CH"/>
        </w:rPr>
        <w:t>Signature du protocole de test</w:t>
      </w:r>
      <w:bookmarkEnd w:id="61"/>
      <w:bookmarkEnd w:id="6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9F53F4" w:rsidTr="006E50E4">
        <w:tc>
          <w:tcPr>
            <w:tcW w:w="2093" w:type="dxa"/>
            <w:shd w:val="pct12" w:color="auto" w:fill="auto"/>
          </w:tcPr>
          <w:p w:rsidR="002E4C98" w:rsidRPr="009F53F4" w:rsidRDefault="002E4C98" w:rsidP="001E0597">
            <w:pPr>
              <w:pStyle w:val="BITTabellentitel"/>
              <w:suppressAutoHyphens/>
              <w:rPr>
                <w:sz w:val="22"/>
                <w:szCs w:val="22"/>
                <w:lang w:val="fr-CH"/>
              </w:rPr>
            </w:pPr>
            <w:r w:rsidRPr="009F53F4">
              <w:rPr>
                <w:sz w:val="22"/>
                <w:szCs w:val="22"/>
                <w:lang w:val="fr-CH"/>
              </w:rPr>
              <w:t>Dat</w:t>
            </w:r>
            <w:r w:rsidR="00110668" w:rsidRPr="009F53F4">
              <w:rPr>
                <w:sz w:val="22"/>
                <w:szCs w:val="22"/>
                <w:lang w:val="fr-CH"/>
              </w:rPr>
              <w:t>e</w:t>
            </w:r>
          </w:p>
        </w:tc>
        <w:tc>
          <w:tcPr>
            <w:tcW w:w="3402" w:type="dxa"/>
            <w:shd w:val="pct12" w:color="auto" w:fill="auto"/>
          </w:tcPr>
          <w:p w:rsidR="002E4C98" w:rsidRPr="009F53F4" w:rsidRDefault="00110668" w:rsidP="001E0597">
            <w:pPr>
              <w:pStyle w:val="BITTabellentitel"/>
              <w:suppressAutoHyphens/>
              <w:rPr>
                <w:sz w:val="22"/>
                <w:szCs w:val="22"/>
                <w:lang w:val="fr-CH"/>
              </w:rPr>
            </w:pPr>
            <w:r w:rsidRPr="009F53F4">
              <w:rPr>
                <w:sz w:val="22"/>
                <w:szCs w:val="22"/>
                <w:lang w:val="fr-CH"/>
              </w:rPr>
              <w:t>Nom</w:t>
            </w:r>
          </w:p>
        </w:tc>
        <w:tc>
          <w:tcPr>
            <w:tcW w:w="4111" w:type="dxa"/>
            <w:shd w:val="pct12" w:color="auto" w:fill="auto"/>
          </w:tcPr>
          <w:p w:rsidR="002E4C98" w:rsidRPr="009F53F4" w:rsidRDefault="00110668" w:rsidP="001E0597">
            <w:pPr>
              <w:pStyle w:val="BITTabellentitel"/>
              <w:suppressAutoHyphens/>
              <w:rPr>
                <w:sz w:val="22"/>
                <w:szCs w:val="22"/>
                <w:lang w:val="fr-CH"/>
              </w:rPr>
            </w:pPr>
            <w:r w:rsidRPr="009F53F4">
              <w:rPr>
                <w:sz w:val="22"/>
                <w:szCs w:val="22"/>
                <w:lang w:val="fr-CH"/>
              </w:rPr>
              <w:t>Signature</w:t>
            </w:r>
          </w:p>
        </w:tc>
      </w:tr>
      <w:tr w:rsidR="002E4C98" w:rsidRPr="009F53F4" w:rsidTr="006E50E4">
        <w:trPr>
          <w:trHeight w:val="680"/>
        </w:trPr>
        <w:tc>
          <w:tcPr>
            <w:tcW w:w="2093" w:type="dxa"/>
          </w:tcPr>
          <w:p w:rsidR="002E4C98" w:rsidRPr="009F53F4" w:rsidRDefault="002E4C98" w:rsidP="001E0597">
            <w:pPr>
              <w:pStyle w:val="BITTabelle"/>
              <w:suppressAutoHyphens/>
              <w:rPr>
                <w:sz w:val="22"/>
                <w:szCs w:val="22"/>
                <w:lang w:val="fr-CH"/>
              </w:rPr>
            </w:pPr>
          </w:p>
        </w:tc>
        <w:tc>
          <w:tcPr>
            <w:tcW w:w="3402" w:type="dxa"/>
          </w:tcPr>
          <w:p w:rsidR="002E4C98" w:rsidRPr="009F53F4" w:rsidRDefault="002E4C98" w:rsidP="001E0597">
            <w:pPr>
              <w:pStyle w:val="BITTabelle"/>
              <w:suppressAutoHyphens/>
              <w:rPr>
                <w:sz w:val="22"/>
                <w:szCs w:val="22"/>
                <w:lang w:val="fr-CH"/>
              </w:rPr>
            </w:pPr>
          </w:p>
        </w:tc>
        <w:tc>
          <w:tcPr>
            <w:tcW w:w="4111" w:type="dxa"/>
          </w:tcPr>
          <w:p w:rsidR="002E4C98" w:rsidRPr="009F53F4" w:rsidRDefault="002E4C98" w:rsidP="001E0597">
            <w:pPr>
              <w:pStyle w:val="BITTabelle"/>
              <w:suppressAutoHyphens/>
              <w:rPr>
                <w:sz w:val="22"/>
                <w:szCs w:val="22"/>
                <w:lang w:val="fr-CH"/>
              </w:rPr>
            </w:pPr>
          </w:p>
        </w:tc>
      </w:tr>
    </w:tbl>
    <w:p w:rsidR="002E4C98" w:rsidRPr="009F53F4" w:rsidRDefault="002E4C98" w:rsidP="00925A01">
      <w:pPr>
        <w:pStyle w:val="BITTextkrper"/>
      </w:pPr>
    </w:p>
    <w:p w:rsidR="002E4C98" w:rsidRPr="009F53F4" w:rsidRDefault="006E50E4" w:rsidP="001E0597">
      <w:pPr>
        <w:pStyle w:val="Titre1"/>
        <w:numPr>
          <w:ilvl w:val="0"/>
          <w:numId w:val="16"/>
        </w:numPr>
        <w:suppressAutoHyphens/>
        <w:rPr>
          <w:lang w:val="fr-CH"/>
        </w:rPr>
      </w:pPr>
      <w:bookmarkStart w:id="63" w:name="_Toc250790996"/>
      <w:bookmarkStart w:id="64" w:name="_Toc252006513"/>
      <w:r w:rsidRPr="009F53F4">
        <w:rPr>
          <w:lang w:val="fr-CH"/>
        </w:rPr>
        <w:lastRenderedPageBreak/>
        <w:t>Bibliographie: l</w:t>
      </w:r>
      <w:r w:rsidR="00110668" w:rsidRPr="009F53F4">
        <w:rPr>
          <w:lang w:val="fr-CH"/>
        </w:rPr>
        <w:t>iste des sources et références</w:t>
      </w:r>
      <w:bookmarkEnd w:id="63"/>
      <w:bookmarkEnd w:id="64"/>
    </w:p>
    <w:p w:rsidR="002E4C98" w:rsidRPr="009F53F4" w:rsidRDefault="002E4C98" w:rsidP="00925A01">
      <w:pPr>
        <w:pStyle w:val="BITTextkrper"/>
      </w:pPr>
    </w:p>
    <w:p w:rsidR="002E4C98" w:rsidRPr="009F53F4" w:rsidRDefault="00E005FF" w:rsidP="001E0597">
      <w:pPr>
        <w:suppressAutoHyphens/>
        <w:jc w:val="both"/>
        <w:rPr>
          <w:rStyle w:val="Hinweistext"/>
          <w:sz w:val="22"/>
          <w:szCs w:val="22"/>
          <w:lang w:val="fr-CH"/>
        </w:rPr>
      </w:pPr>
      <w:r w:rsidRPr="009F53F4">
        <w:rPr>
          <w:rStyle w:val="Hinweistext"/>
          <w:sz w:val="22"/>
          <w:szCs w:val="22"/>
          <w:lang w:val="fr-CH"/>
        </w:rPr>
        <w:t>Conseil</w:t>
      </w:r>
      <w:r w:rsidR="002E4C98" w:rsidRPr="009F53F4">
        <w:rPr>
          <w:rStyle w:val="Hinweistext"/>
          <w:sz w:val="22"/>
          <w:szCs w:val="22"/>
          <w:lang w:val="fr-CH"/>
        </w:rPr>
        <w:t xml:space="preserve">: </w:t>
      </w:r>
      <w:r w:rsidRPr="009F53F4">
        <w:rPr>
          <w:rStyle w:val="Hinweistext"/>
          <w:sz w:val="22"/>
          <w:szCs w:val="22"/>
          <w:lang w:val="fr-CH"/>
        </w:rPr>
        <w:t xml:space="preserve">Cette partie peut contenir une liste des sources et éléments littéraires utilisés. </w:t>
      </w:r>
    </w:p>
    <w:p w:rsidR="002E4C98" w:rsidRPr="009F53F4" w:rsidRDefault="002E4C98" w:rsidP="00925A01">
      <w:pPr>
        <w:pStyle w:val="BITTextkrper"/>
      </w:pPr>
    </w:p>
    <w:p w:rsidR="002E4C98" w:rsidRPr="009F53F4" w:rsidRDefault="002E4C98" w:rsidP="001E0597">
      <w:pPr>
        <w:pStyle w:val="Titre1"/>
        <w:numPr>
          <w:ilvl w:val="0"/>
          <w:numId w:val="16"/>
        </w:numPr>
        <w:suppressAutoHyphens/>
        <w:rPr>
          <w:lang w:val="fr-CH"/>
        </w:rPr>
      </w:pPr>
      <w:bookmarkStart w:id="65" w:name="_Toc114965612"/>
      <w:bookmarkStart w:id="66" w:name="_Toc250790997"/>
      <w:bookmarkStart w:id="67" w:name="_Toc252006514"/>
      <w:r w:rsidRPr="009F53F4">
        <w:rPr>
          <w:lang w:val="fr-CH"/>
        </w:rPr>
        <w:lastRenderedPageBreak/>
        <w:t>Glossa</w:t>
      </w:r>
      <w:r w:rsidR="00110668" w:rsidRPr="009F53F4">
        <w:rPr>
          <w:lang w:val="fr-CH"/>
        </w:rPr>
        <w:t>i</w:t>
      </w:r>
      <w:r w:rsidRPr="009F53F4">
        <w:rPr>
          <w:lang w:val="fr-CH"/>
        </w:rPr>
        <w:t>r</w:t>
      </w:r>
      <w:bookmarkEnd w:id="65"/>
      <w:r w:rsidR="00110668" w:rsidRPr="009F53F4">
        <w:rPr>
          <w:lang w:val="fr-CH"/>
        </w:rPr>
        <w:t>e</w:t>
      </w:r>
      <w:bookmarkEnd w:id="66"/>
      <w:bookmarkEnd w:id="67"/>
      <w:r w:rsidRPr="009F53F4">
        <w:rPr>
          <w:lang w:val="fr-CH"/>
        </w:rPr>
        <w:t xml:space="preserve"> </w:t>
      </w:r>
      <w:r w:rsidR="00E005FF" w:rsidRPr="009F53F4">
        <w:rPr>
          <w:rStyle w:val="Hinweistext"/>
          <w:lang w:val="fr-CH"/>
        </w:rPr>
        <w:t>trier par ordre alphabetique</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9F53F4" w:rsidTr="002E4C98">
        <w:tc>
          <w:tcPr>
            <w:tcW w:w="2770" w:type="dxa"/>
            <w:tcBorders>
              <w:bottom w:val="dotted" w:sz="4" w:space="0" w:color="auto"/>
            </w:tcBorders>
            <w:shd w:val="clear" w:color="auto" w:fill="E6E6E6"/>
            <w:tcMar>
              <w:top w:w="85" w:type="dxa"/>
              <w:bottom w:w="85" w:type="dxa"/>
            </w:tcMar>
          </w:tcPr>
          <w:p w:rsidR="002E4C98" w:rsidRPr="009F53F4" w:rsidRDefault="00110668" w:rsidP="001E0597">
            <w:pPr>
              <w:pStyle w:val="BITTabellentitel"/>
              <w:suppressAutoHyphens/>
              <w:rPr>
                <w:sz w:val="22"/>
                <w:szCs w:val="22"/>
                <w:lang w:val="fr-CH"/>
              </w:rPr>
            </w:pPr>
            <w:r w:rsidRPr="009F53F4">
              <w:rPr>
                <w:sz w:val="22"/>
                <w:szCs w:val="22"/>
                <w:lang w:val="fr-CH"/>
              </w:rPr>
              <w:t>Terme</w:t>
            </w:r>
          </w:p>
        </w:tc>
        <w:tc>
          <w:tcPr>
            <w:tcW w:w="6840" w:type="dxa"/>
            <w:tcBorders>
              <w:bottom w:val="dotted" w:sz="4" w:space="0" w:color="auto"/>
            </w:tcBorders>
            <w:shd w:val="clear" w:color="auto" w:fill="E6E6E6"/>
            <w:tcMar>
              <w:top w:w="85" w:type="dxa"/>
              <w:bottom w:w="85" w:type="dxa"/>
            </w:tcMar>
          </w:tcPr>
          <w:p w:rsidR="002E4C98" w:rsidRPr="009F53F4" w:rsidRDefault="00110668" w:rsidP="001E0597">
            <w:pPr>
              <w:pStyle w:val="BITTabellentitel"/>
              <w:suppressAutoHyphens/>
              <w:rPr>
                <w:sz w:val="22"/>
                <w:szCs w:val="22"/>
                <w:lang w:val="fr-CH"/>
              </w:rPr>
            </w:pPr>
            <w:r w:rsidRPr="009F53F4">
              <w:rPr>
                <w:sz w:val="22"/>
                <w:szCs w:val="22"/>
                <w:lang w:val="fr-CH"/>
              </w:rPr>
              <w:t>Signification</w:t>
            </w:r>
          </w:p>
        </w:tc>
      </w:tr>
      <w:tr w:rsidR="002E4C98" w:rsidRPr="00D665F3" w:rsidTr="00070FE6">
        <w:tc>
          <w:tcPr>
            <w:tcW w:w="2770" w:type="dxa"/>
            <w:tcMar>
              <w:top w:w="85" w:type="dxa"/>
              <w:bottom w:w="85" w:type="dxa"/>
            </w:tcMar>
          </w:tcPr>
          <w:p w:rsidR="002E4C98" w:rsidRPr="009F53F4" w:rsidRDefault="001E0597" w:rsidP="001E0597">
            <w:pPr>
              <w:pStyle w:val="BITTabelle"/>
              <w:suppressAutoHyphens/>
              <w:rPr>
                <w:sz w:val="22"/>
                <w:szCs w:val="22"/>
                <w:lang w:val="fr-CH"/>
              </w:rPr>
            </w:pPr>
            <w:r w:rsidRPr="009F53F4">
              <w:rPr>
                <w:sz w:val="22"/>
                <w:szCs w:val="22"/>
                <w:lang w:val="fr-CH"/>
              </w:rPr>
              <w:t>StreamX</w:t>
            </w:r>
          </w:p>
        </w:tc>
        <w:tc>
          <w:tcPr>
            <w:tcW w:w="6840" w:type="dxa"/>
            <w:tcMar>
              <w:top w:w="85" w:type="dxa"/>
              <w:bottom w:w="85" w:type="dxa"/>
            </w:tcMar>
          </w:tcPr>
          <w:p w:rsidR="002E4C98" w:rsidRPr="009F53F4" w:rsidRDefault="001E0597" w:rsidP="001E0597">
            <w:pPr>
              <w:pStyle w:val="BITTabelle"/>
              <w:suppressAutoHyphens/>
              <w:rPr>
                <w:sz w:val="22"/>
                <w:szCs w:val="22"/>
                <w:lang w:val="fr-CH"/>
              </w:rPr>
            </w:pPr>
            <w:r w:rsidRPr="009F53F4">
              <w:rPr>
                <w:sz w:val="22"/>
                <w:szCs w:val="22"/>
                <w:lang w:val="fr-CH"/>
              </w:rPr>
              <w:t>Passerelle de communication développée par Infoteam</w:t>
            </w:r>
          </w:p>
        </w:tc>
      </w:tr>
      <w:tr w:rsidR="00070FE6" w:rsidRPr="00D665F3" w:rsidTr="00070FE6">
        <w:tc>
          <w:tcPr>
            <w:tcW w:w="2770" w:type="dxa"/>
            <w:tcMar>
              <w:top w:w="85" w:type="dxa"/>
              <w:bottom w:w="85" w:type="dxa"/>
            </w:tcMar>
          </w:tcPr>
          <w:p w:rsidR="00070FE6" w:rsidRPr="009F53F4" w:rsidRDefault="00070FE6" w:rsidP="001E0597">
            <w:pPr>
              <w:pStyle w:val="BITTabelle"/>
              <w:suppressAutoHyphens/>
              <w:rPr>
                <w:sz w:val="22"/>
                <w:szCs w:val="22"/>
                <w:lang w:val="fr-CH"/>
              </w:rPr>
            </w:pPr>
          </w:p>
        </w:tc>
        <w:tc>
          <w:tcPr>
            <w:tcW w:w="6840" w:type="dxa"/>
            <w:tcMar>
              <w:top w:w="85" w:type="dxa"/>
              <w:bottom w:w="85" w:type="dxa"/>
            </w:tcMar>
          </w:tcPr>
          <w:p w:rsidR="00070FE6" w:rsidRPr="009F53F4" w:rsidRDefault="00070FE6" w:rsidP="001E0597">
            <w:pPr>
              <w:pStyle w:val="BITTabelle"/>
              <w:suppressAutoHyphens/>
              <w:rPr>
                <w:sz w:val="22"/>
                <w:szCs w:val="22"/>
                <w:lang w:val="fr-CH"/>
              </w:rPr>
            </w:pPr>
          </w:p>
        </w:tc>
      </w:tr>
      <w:tr w:rsidR="00070FE6" w:rsidRPr="00D665F3" w:rsidTr="002E4C98">
        <w:tc>
          <w:tcPr>
            <w:tcW w:w="2770" w:type="dxa"/>
            <w:tcBorders>
              <w:bottom w:val="dotted" w:sz="4" w:space="0" w:color="auto"/>
            </w:tcBorders>
            <w:tcMar>
              <w:top w:w="85" w:type="dxa"/>
              <w:bottom w:w="85" w:type="dxa"/>
            </w:tcMar>
          </w:tcPr>
          <w:p w:rsidR="00070FE6" w:rsidRPr="009F53F4" w:rsidRDefault="00070FE6" w:rsidP="001E0597">
            <w:pPr>
              <w:pStyle w:val="BITTabelle"/>
              <w:suppressAutoHyphens/>
              <w:rPr>
                <w:sz w:val="22"/>
                <w:szCs w:val="22"/>
                <w:lang w:val="fr-CH"/>
              </w:rPr>
            </w:pPr>
          </w:p>
        </w:tc>
        <w:tc>
          <w:tcPr>
            <w:tcW w:w="6840" w:type="dxa"/>
            <w:tcBorders>
              <w:bottom w:val="dotted" w:sz="4" w:space="0" w:color="auto"/>
            </w:tcBorders>
            <w:tcMar>
              <w:top w:w="85" w:type="dxa"/>
              <w:bottom w:w="85" w:type="dxa"/>
            </w:tcMar>
          </w:tcPr>
          <w:p w:rsidR="00070FE6" w:rsidRPr="009F53F4" w:rsidRDefault="00070FE6" w:rsidP="001E0597">
            <w:pPr>
              <w:pStyle w:val="BITTabelle"/>
              <w:suppressAutoHyphens/>
              <w:rPr>
                <w:sz w:val="22"/>
                <w:szCs w:val="22"/>
                <w:lang w:val="fr-CH"/>
              </w:rPr>
            </w:pPr>
          </w:p>
        </w:tc>
      </w:tr>
    </w:tbl>
    <w:p w:rsidR="002E4C98" w:rsidRPr="009F53F4" w:rsidRDefault="002E4C98" w:rsidP="001E0597">
      <w:pPr>
        <w:suppressAutoHyphens/>
        <w:rPr>
          <w:sz w:val="22"/>
          <w:szCs w:val="22"/>
          <w:lang w:val="fr-CH"/>
        </w:rPr>
      </w:pPr>
    </w:p>
    <w:p w:rsidR="002E4C98" w:rsidRPr="009F53F4" w:rsidRDefault="002E4C98" w:rsidP="001E0597">
      <w:pPr>
        <w:suppressAutoHyphens/>
        <w:rPr>
          <w:sz w:val="22"/>
          <w:szCs w:val="22"/>
          <w:lang w:val="fr-CH"/>
        </w:rPr>
      </w:pPr>
    </w:p>
    <w:p w:rsidR="002E4C98" w:rsidRPr="009F53F4" w:rsidRDefault="00110668" w:rsidP="001E0597">
      <w:pPr>
        <w:pStyle w:val="Titre1"/>
        <w:numPr>
          <w:ilvl w:val="0"/>
          <w:numId w:val="16"/>
        </w:numPr>
        <w:suppressAutoHyphens/>
        <w:rPr>
          <w:lang w:val="fr-CH"/>
        </w:rPr>
      </w:pPr>
      <w:bookmarkStart w:id="68" w:name="_Toc250790998"/>
      <w:bookmarkStart w:id="69" w:name="_Toc252006515"/>
      <w:r w:rsidRPr="009F53F4">
        <w:rPr>
          <w:lang w:val="fr-CH"/>
        </w:rPr>
        <w:lastRenderedPageBreak/>
        <w:t>Signatures</w:t>
      </w:r>
      <w:bookmarkEnd w:id="68"/>
      <w:bookmarkEnd w:id="69"/>
    </w:p>
    <w:p w:rsidR="003B633D" w:rsidRPr="009F53F4" w:rsidRDefault="003B633D" w:rsidP="00925A01">
      <w:pPr>
        <w:pStyle w:val="BITTextkrper"/>
      </w:pPr>
      <w:r w:rsidRPr="009F53F4">
        <w:t xml:space="preserve">Je soussigné déclare que les informations contenues dans ce rapport de travail pratique individuel rendu ce jour le </w:t>
      </w:r>
      <w:r w:rsidRPr="009F53F4">
        <w:rPr>
          <w:highlight w:val="yellow"/>
        </w:rPr>
        <w:t>XX.XX.20XX</w:t>
      </w:r>
      <w:r w:rsidRPr="009F53F4">
        <w:t xml:space="preserve"> dans le cadre de la procédure de qualification de mon CFC d’informaticien</w:t>
      </w:r>
      <w:r w:rsidRPr="009F53F4">
        <w:rPr>
          <w:highlight w:val="yellow"/>
        </w:rPr>
        <w:t>/-ne</w:t>
      </w:r>
      <w:r w:rsidRPr="009F53F4">
        <w:t>, ne sont pas plagiées. Toutes les informations de sources extérieures ainsi que les informations fournies par des tiers durant le déroulement du travail sont consignées.</w:t>
      </w:r>
    </w:p>
    <w:p w:rsidR="002E4C98" w:rsidRPr="009F53F4" w:rsidRDefault="00E005FF" w:rsidP="001E0597">
      <w:pPr>
        <w:keepNext/>
        <w:suppressAutoHyphens/>
        <w:jc w:val="both"/>
        <w:rPr>
          <w:rStyle w:val="Hinweistext"/>
          <w:sz w:val="22"/>
          <w:szCs w:val="22"/>
          <w:lang w:val="fr-CH"/>
        </w:rPr>
      </w:pPr>
      <w:r w:rsidRPr="009F53F4">
        <w:rPr>
          <w:rStyle w:val="Hinweistext"/>
          <w:sz w:val="22"/>
          <w:szCs w:val="22"/>
          <w:lang w:val="fr-CH"/>
        </w:rPr>
        <w:t xml:space="preserve">L’apprenti/-e </w:t>
      </w:r>
      <w:r w:rsidR="004D016D" w:rsidRPr="009F53F4">
        <w:rPr>
          <w:rStyle w:val="Hinweistext"/>
          <w:sz w:val="22"/>
          <w:szCs w:val="22"/>
          <w:lang w:val="fr-CH"/>
        </w:rPr>
        <w:t>doit</w:t>
      </w:r>
      <w:r w:rsidRPr="009F53F4">
        <w:rPr>
          <w:rStyle w:val="Hinweistext"/>
          <w:sz w:val="22"/>
          <w:szCs w:val="22"/>
          <w:lang w:val="fr-CH"/>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9F53F4" w:rsidTr="002E4C98">
        <w:tc>
          <w:tcPr>
            <w:tcW w:w="1728" w:type="dxa"/>
            <w:shd w:val="pct12" w:color="auto" w:fill="auto"/>
          </w:tcPr>
          <w:p w:rsidR="002E4C98" w:rsidRPr="009F53F4" w:rsidRDefault="002E4C98" w:rsidP="001E0597">
            <w:pPr>
              <w:pStyle w:val="BITTabellentitel"/>
              <w:suppressAutoHyphens/>
              <w:rPr>
                <w:sz w:val="22"/>
                <w:szCs w:val="22"/>
                <w:lang w:val="fr-CH"/>
              </w:rPr>
            </w:pPr>
            <w:r w:rsidRPr="009F53F4">
              <w:rPr>
                <w:sz w:val="22"/>
                <w:szCs w:val="22"/>
                <w:lang w:val="fr-CH"/>
              </w:rPr>
              <w:t>Dat</w:t>
            </w:r>
            <w:r w:rsidR="00110668" w:rsidRPr="009F53F4">
              <w:rPr>
                <w:sz w:val="22"/>
                <w:szCs w:val="22"/>
                <w:lang w:val="fr-CH"/>
              </w:rPr>
              <w:t>e</w:t>
            </w:r>
          </w:p>
        </w:tc>
        <w:tc>
          <w:tcPr>
            <w:tcW w:w="2700" w:type="dxa"/>
            <w:shd w:val="pct12" w:color="auto" w:fill="auto"/>
          </w:tcPr>
          <w:p w:rsidR="002E4C98" w:rsidRPr="009F53F4" w:rsidRDefault="00110668" w:rsidP="001E0597">
            <w:pPr>
              <w:pStyle w:val="BITTabellentitel"/>
              <w:suppressAutoHyphens/>
              <w:rPr>
                <w:sz w:val="22"/>
                <w:szCs w:val="22"/>
                <w:lang w:val="fr-CH"/>
              </w:rPr>
            </w:pPr>
            <w:r w:rsidRPr="009F53F4">
              <w:rPr>
                <w:sz w:val="22"/>
                <w:szCs w:val="22"/>
                <w:lang w:val="fr-CH"/>
              </w:rPr>
              <w:t>Nom</w:t>
            </w:r>
          </w:p>
        </w:tc>
        <w:tc>
          <w:tcPr>
            <w:tcW w:w="4499" w:type="dxa"/>
            <w:shd w:val="pct12" w:color="auto" w:fill="auto"/>
          </w:tcPr>
          <w:p w:rsidR="002E4C98" w:rsidRPr="009F53F4" w:rsidRDefault="00110668" w:rsidP="001E0597">
            <w:pPr>
              <w:pStyle w:val="BITTabellentitel"/>
              <w:suppressAutoHyphens/>
              <w:rPr>
                <w:sz w:val="22"/>
                <w:szCs w:val="22"/>
                <w:lang w:val="fr-CH"/>
              </w:rPr>
            </w:pPr>
            <w:r w:rsidRPr="009F53F4">
              <w:rPr>
                <w:sz w:val="22"/>
                <w:szCs w:val="22"/>
                <w:lang w:val="fr-CH"/>
              </w:rPr>
              <w:t>Signature</w:t>
            </w:r>
          </w:p>
        </w:tc>
      </w:tr>
      <w:tr w:rsidR="002E4C98" w:rsidRPr="009F53F4" w:rsidTr="002E4C98">
        <w:trPr>
          <w:trHeight w:val="680"/>
        </w:trPr>
        <w:tc>
          <w:tcPr>
            <w:tcW w:w="1728" w:type="dxa"/>
          </w:tcPr>
          <w:p w:rsidR="002E4C98" w:rsidRPr="009F53F4" w:rsidRDefault="002E4C98" w:rsidP="001E0597">
            <w:pPr>
              <w:keepNext/>
              <w:suppressAutoHyphens/>
              <w:rPr>
                <w:sz w:val="22"/>
                <w:szCs w:val="22"/>
                <w:lang w:val="fr-CH"/>
              </w:rPr>
            </w:pPr>
          </w:p>
        </w:tc>
        <w:tc>
          <w:tcPr>
            <w:tcW w:w="2700" w:type="dxa"/>
          </w:tcPr>
          <w:p w:rsidR="002E4C98" w:rsidRPr="009F53F4" w:rsidRDefault="002E4C98" w:rsidP="001E0597">
            <w:pPr>
              <w:keepNext/>
              <w:suppressAutoHyphens/>
              <w:rPr>
                <w:sz w:val="22"/>
                <w:szCs w:val="22"/>
                <w:lang w:val="fr-CH"/>
              </w:rPr>
            </w:pPr>
          </w:p>
        </w:tc>
        <w:tc>
          <w:tcPr>
            <w:tcW w:w="4499" w:type="dxa"/>
          </w:tcPr>
          <w:p w:rsidR="002E4C98" w:rsidRPr="009F53F4" w:rsidRDefault="002E4C98" w:rsidP="001E0597">
            <w:pPr>
              <w:keepNext/>
              <w:suppressAutoHyphens/>
              <w:rPr>
                <w:sz w:val="22"/>
                <w:szCs w:val="22"/>
                <w:lang w:val="fr-CH"/>
              </w:rPr>
            </w:pPr>
          </w:p>
        </w:tc>
      </w:tr>
    </w:tbl>
    <w:p w:rsidR="002E4C98" w:rsidRPr="009F53F4" w:rsidRDefault="002E4C98" w:rsidP="001E0597">
      <w:pPr>
        <w:suppressAutoHyphens/>
        <w:rPr>
          <w:sz w:val="22"/>
          <w:szCs w:val="22"/>
          <w:lang w:val="fr-CH"/>
        </w:rPr>
      </w:pPr>
    </w:p>
    <w:p w:rsidR="002E4C98" w:rsidRPr="009F53F4" w:rsidRDefault="00110668" w:rsidP="001E0597">
      <w:pPr>
        <w:pStyle w:val="Titre1"/>
        <w:numPr>
          <w:ilvl w:val="0"/>
          <w:numId w:val="16"/>
        </w:numPr>
        <w:suppressAutoHyphens/>
        <w:rPr>
          <w:lang w:val="fr-CH"/>
        </w:rPr>
      </w:pPr>
      <w:bookmarkStart w:id="70" w:name="_Toc250790999"/>
      <w:bookmarkStart w:id="71" w:name="_Toc252006516"/>
      <w:r w:rsidRPr="009F53F4">
        <w:rPr>
          <w:lang w:val="fr-CH"/>
        </w:rPr>
        <w:lastRenderedPageBreak/>
        <w:t>Annexes</w:t>
      </w:r>
      <w:bookmarkEnd w:id="70"/>
      <w:bookmarkEnd w:id="71"/>
    </w:p>
    <w:p w:rsidR="002E4C98" w:rsidRPr="009F53F4" w:rsidRDefault="002E4C98" w:rsidP="001E0597">
      <w:pPr>
        <w:pStyle w:val="BITBullet1"/>
        <w:suppressAutoHyphens/>
        <w:rPr>
          <w:szCs w:val="22"/>
          <w:lang w:val="fr-CH"/>
        </w:rPr>
      </w:pPr>
    </w:p>
    <w:p w:rsidR="002E4C98" w:rsidRPr="009F53F4" w:rsidRDefault="002E4C98" w:rsidP="001E0597">
      <w:pPr>
        <w:keepNext/>
        <w:suppressAutoHyphens/>
        <w:jc w:val="both"/>
        <w:rPr>
          <w:rStyle w:val="Hinweistext"/>
          <w:sz w:val="22"/>
          <w:szCs w:val="22"/>
          <w:lang w:val="fr-CH"/>
        </w:rPr>
      </w:pPr>
      <w:r w:rsidRPr="009F53F4">
        <w:rPr>
          <w:rStyle w:val="Hinweistext"/>
          <w:sz w:val="22"/>
          <w:szCs w:val="22"/>
          <w:lang w:val="fr-CH"/>
        </w:rPr>
        <w:t>Code</w:t>
      </w:r>
      <w:r w:rsidR="00572351" w:rsidRPr="009F53F4">
        <w:rPr>
          <w:rStyle w:val="Hinweistext"/>
          <w:sz w:val="22"/>
          <w:szCs w:val="22"/>
          <w:lang w:val="fr-CH"/>
        </w:rPr>
        <w:t xml:space="preserve"> imprimé</w:t>
      </w:r>
      <w:r w:rsidRPr="009F53F4">
        <w:rPr>
          <w:rStyle w:val="Hinweistext"/>
          <w:sz w:val="22"/>
          <w:szCs w:val="22"/>
          <w:lang w:val="fr-CH"/>
        </w:rPr>
        <w:t xml:space="preserve">, </w:t>
      </w:r>
      <w:r w:rsidR="00572351" w:rsidRPr="009F53F4">
        <w:rPr>
          <w:rStyle w:val="Hinweistext"/>
          <w:sz w:val="22"/>
          <w:szCs w:val="22"/>
          <w:lang w:val="fr-CH"/>
        </w:rPr>
        <w:t>protocole de séances</w:t>
      </w:r>
      <w:r w:rsidRPr="009F53F4">
        <w:rPr>
          <w:rStyle w:val="Hinweistext"/>
          <w:sz w:val="22"/>
          <w:szCs w:val="22"/>
          <w:lang w:val="fr-CH"/>
        </w:rPr>
        <w:t xml:space="preserve">, </w:t>
      </w:r>
      <w:r w:rsidR="00572351" w:rsidRPr="009F53F4">
        <w:rPr>
          <w:rStyle w:val="Hinweistext"/>
          <w:sz w:val="22"/>
          <w:szCs w:val="22"/>
          <w:lang w:val="fr-CH"/>
        </w:rPr>
        <w:t>etc</w:t>
      </w:r>
      <w:r w:rsidRPr="009F53F4">
        <w:rPr>
          <w:rStyle w:val="Hinweistext"/>
          <w:sz w:val="22"/>
          <w:szCs w:val="22"/>
          <w:lang w:val="fr-CH"/>
        </w:rPr>
        <w:t xml:space="preserve">.: </w:t>
      </w:r>
      <w:r w:rsidR="00572351" w:rsidRPr="009F53F4">
        <w:rPr>
          <w:rStyle w:val="Hinweistext"/>
          <w:sz w:val="22"/>
          <w:szCs w:val="22"/>
          <w:lang w:val="fr-CH"/>
        </w:rPr>
        <w:t>spécifier complètement et annexer à la documentation.</w:t>
      </w:r>
    </w:p>
    <w:p w:rsidR="002E4C98" w:rsidRPr="009F53F4" w:rsidRDefault="002E4C98" w:rsidP="001E0597">
      <w:pPr>
        <w:keepNext/>
        <w:suppressAutoHyphens/>
        <w:jc w:val="both"/>
        <w:rPr>
          <w:rStyle w:val="Hinweistext"/>
          <w:sz w:val="22"/>
          <w:szCs w:val="22"/>
          <w:lang w:val="fr-CH"/>
        </w:rPr>
      </w:pPr>
      <w:r w:rsidRPr="009F53F4">
        <w:rPr>
          <w:rStyle w:val="Hinweistext"/>
          <w:sz w:val="22"/>
          <w:szCs w:val="22"/>
          <w:lang w:val="fr-CH"/>
        </w:rPr>
        <w:t xml:space="preserve">Listings </w:t>
      </w:r>
      <w:r w:rsidR="00572351" w:rsidRPr="009F53F4">
        <w:rPr>
          <w:rStyle w:val="Hinweistext"/>
          <w:sz w:val="22"/>
          <w:szCs w:val="22"/>
          <w:lang w:val="fr-CH"/>
        </w:rPr>
        <w:t>de scripts et programmes</w:t>
      </w:r>
      <w:r w:rsidRPr="009F53F4">
        <w:rPr>
          <w:rStyle w:val="Hinweistext"/>
          <w:sz w:val="22"/>
          <w:szCs w:val="22"/>
          <w:lang w:val="fr-CH"/>
        </w:rPr>
        <w:t xml:space="preserve">. </w:t>
      </w:r>
      <w:r w:rsidR="00572351" w:rsidRPr="009F53F4">
        <w:rPr>
          <w:rStyle w:val="Hinweistext"/>
          <w:sz w:val="22"/>
          <w:szCs w:val="22"/>
          <w:lang w:val="fr-CH"/>
        </w:rPr>
        <w:t xml:space="preserve">Le travail fourni par la candidate ou le candidat doit être entièrement documenté. Omettre le code généré automatiquement s’il n’est pas nécessaire à la compréhension. </w:t>
      </w:r>
    </w:p>
    <w:p w:rsidR="002E4C98" w:rsidRPr="009F53F4" w:rsidRDefault="00572351" w:rsidP="001E0597">
      <w:pPr>
        <w:keepNext/>
        <w:suppressAutoHyphens/>
        <w:rPr>
          <w:rStyle w:val="Hinweistext"/>
          <w:sz w:val="22"/>
          <w:szCs w:val="22"/>
          <w:lang w:val="fr-CH"/>
        </w:rPr>
      </w:pPr>
      <w:r w:rsidRPr="009F53F4">
        <w:rPr>
          <w:rStyle w:val="Hinweistext"/>
          <w:sz w:val="22"/>
          <w:szCs w:val="22"/>
          <w:lang w:val="fr-CH"/>
        </w:rPr>
        <w:t xml:space="preserve">Dans le cas où des manuels ont été créés, vous pouvez les ajouter ici en tant qu’annexe. </w:t>
      </w:r>
    </w:p>
    <w:p w:rsidR="002E4C98" w:rsidRPr="009F53F4" w:rsidRDefault="002E4C98" w:rsidP="001E0597">
      <w:pPr>
        <w:suppressAutoHyphens/>
        <w:rPr>
          <w:sz w:val="22"/>
          <w:szCs w:val="22"/>
          <w:lang w:val="fr-CH"/>
        </w:rPr>
      </w:pPr>
    </w:p>
    <w:bookmarkEnd w:id="27"/>
    <w:p w:rsidR="005479BD" w:rsidRPr="009F53F4" w:rsidRDefault="005479BD" w:rsidP="001E0597">
      <w:pPr>
        <w:suppressAutoHyphens/>
        <w:rPr>
          <w:sz w:val="22"/>
          <w:szCs w:val="22"/>
          <w:lang w:val="fr-CH"/>
        </w:rPr>
      </w:pPr>
    </w:p>
    <w:p w:rsidR="00876DF2" w:rsidRPr="009F53F4" w:rsidRDefault="00876DF2" w:rsidP="001E0597">
      <w:pPr>
        <w:suppressAutoHyphens/>
        <w:rPr>
          <w:sz w:val="22"/>
          <w:szCs w:val="22"/>
          <w:lang w:val="fr-CH"/>
        </w:rPr>
      </w:pPr>
    </w:p>
    <w:p w:rsidR="00876DF2" w:rsidRPr="009F53F4" w:rsidRDefault="00876DF2" w:rsidP="001E0597">
      <w:pPr>
        <w:suppressAutoHyphens/>
        <w:rPr>
          <w:sz w:val="22"/>
          <w:szCs w:val="22"/>
          <w:lang w:val="fr-CH"/>
        </w:rPr>
      </w:pPr>
    </w:p>
    <w:p w:rsidR="00876DF2" w:rsidRPr="009F53F4" w:rsidRDefault="00876DF2" w:rsidP="001E0597">
      <w:pPr>
        <w:suppressAutoHyphens/>
        <w:rPr>
          <w:sz w:val="22"/>
          <w:szCs w:val="22"/>
          <w:lang w:val="fr-CH"/>
        </w:rPr>
      </w:pPr>
    </w:p>
    <w:p w:rsidR="005479BD" w:rsidRPr="009F53F4" w:rsidRDefault="00876DF2" w:rsidP="001E0597">
      <w:pPr>
        <w:tabs>
          <w:tab w:val="left" w:pos="3633"/>
        </w:tabs>
        <w:suppressAutoHyphens/>
        <w:rPr>
          <w:sz w:val="22"/>
          <w:szCs w:val="22"/>
          <w:lang w:val="fr-CH"/>
        </w:rPr>
      </w:pPr>
      <w:r w:rsidRPr="009F53F4">
        <w:rPr>
          <w:sz w:val="22"/>
          <w:szCs w:val="22"/>
          <w:lang w:val="fr-CH"/>
        </w:rPr>
        <w:tab/>
      </w:r>
    </w:p>
    <w:sectPr w:rsidR="005479BD" w:rsidRPr="009F53F4" w:rsidSect="000D6544">
      <w:headerReference w:type="default" r:id="rId12"/>
      <w:footerReference w:type="default" r:id="rId13"/>
      <w:headerReference w:type="first" r:id="rId14"/>
      <w:footerReference w:type="first" r:id="rId15"/>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980" w:rsidRDefault="00D60980">
      <w:r>
        <w:separator/>
      </w:r>
    </w:p>
    <w:p w:rsidR="00D60980" w:rsidRDefault="00D60980"/>
    <w:p w:rsidR="00D60980" w:rsidRDefault="00D60980"/>
  </w:endnote>
  <w:endnote w:type="continuationSeparator" w:id="0">
    <w:p w:rsidR="00D60980" w:rsidRDefault="00D60980">
      <w:r>
        <w:continuationSeparator/>
      </w:r>
    </w:p>
    <w:p w:rsidR="00D60980" w:rsidRDefault="00D60980"/>
    <w:p w:rsidR="00D60980" w:rsidRDefault="00D60980">
      <w:r>
        <w:t>Haupttitel</w:t>
      </w:r>
    </w:p>
    <w:p w:rsidR="00D60980" w:rsidRDefault="00D60980">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D665F3"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D665F3" w:rsidTr="00920673">
            <w:sdt>
              <w:sdtPr>
                <w:rPr>
                  <w:lang w:val="fr-CH"/>
                </w:r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EndPr/>
              <w:sdtContent>
                <w:tc>
                  <w:tcPr>
                    <w:tcW w:w="3331" w:type="dxa"/>
                  </w:tcPr>
                  <w:p w:rsidR="00920673" w:rsidRPr="00920673" w:rsidRDefault="006248CE" w:rsidP="006248CE">
                    <w:pPr>
                      <w:pStyle w:val="CDBPfad"/>
                      <w:tabs>
                        <w:tab w:val="left" w:pos="3600"/>
                        <w:tab w:val="left" w:pos="6269"/>
                      </w:tabs>
                      <w:rPr>
                        <w:lang w:val="fr-CH"/>
                      </w:rPr>
                    </w:pPr>
                    <w:r>
                      <w:rPr>
                        <w:lang w:val="fr-CH"/>
                      </w:rPr>
                      <w:t>Laurent Chassot</w:t>
                    </w:r>
                  </w:p>
                </w:tc>
              </w:sdtContent>
            </w:sdt>
            <w:tc>
              <w:tcPr>
                <w:tcW w:w="2268" w:type="dxa"/>
              </w:tcPr>
              <w:p w:rsidR="00920673" w:rsidRPr="00920673" w:rsidRDefault="00920673" w:rsidP="00876DF2">
                <w:pPr>
                  <w:pStyle w:val="CDBPfad"/>
                  <w:tabs>
                    <w:tab w:val="left" w:pos="3600"/>
                    <w:tab w:val="left" w:pos="6269"/>
                  </w:tabs>
                  <w:rPr>
                    <w:lang w:val="fr-CH"/>
                  </w:rPr>
                </w:pPr>
                <w:r>
                  <w:rPr>
                    <w:noProof w:val="0"/>
                  </w:rPr>
                  <w:fldChar w:fldCharType="begin"/>
                </w:r>
                <w:r w:rsidRPr="00876DF2">
                  <w:rPr>
                    <w:lang w:val="fr-CH"/>
                  </w:rPr>
                  <w:instrText xml:space="preserve"> PAGE  </w:instrText>
                </w:r>
                <w:r>
                  <w:rPr>
                    <w:noProof w:val="0"/>
                  </w:rPr>
                  <w:fldChar w:fldCharType="separate"/>
                </w:r>
                <w:r w:rsidR="0072469F">
                  <w:rPr>
                    <w:lang w:val="fr-CH"/>
                  </w:rPr>
                  <w:t>1</w:t>
                </w:r>
                <w:r>
                  <w:fldChar w:fldCharType="end"/>
                </w:r>
              </w:p>
            </w:tc>
            <w:tc>
              <w:tcPr>
                <w:tcW w:w="4182" w:type="dxa"/>
              </w:tcPr>
              <w:p w:rsidR="00920673" w:rsidRPr="00920673" w:rsidRDefault="00920673" w:rsidP="00920673">
                <w:pPr>
                  <w:pStyle w:val="CDBPfad"/>
                  <w:tabs>
                    <w:tab w:val="left" w:pos="3600"/>
                    <w:tab w:val="left" w:pos="6269"/>
                  </w:tabs>
                  <w:rPr>
                    <w:lang w:val="fr-CH"/>
                  </w:rPr>
                </w:pPr>
                <w:r>
                  <w:fldChar w:fldCharType="begin"/>
                </w:r>
                <w:r w:rsidRPr="00920673">
                  <w:rPr>
                    <w:lang w:val="fr-CH"/>
                  </w:rPr>
                  <w:instrText>FILENAME</w:instrText>
                </w:r>
                <w:r>
                  <w:fldChar w:fldCharType="separate"/>
                </w:r>
                <w:r w:rsidR="006248CE">
                  <w:rPr>
                    <w:lang w:val="fr-CH"/>
                  </w:rPr>
                  <w:t>Rapport_TPI_Chassot_Laurent</w:t>
                </w:r>
                <w:r>
                  <w:fldChar w:fldCharType="end"/>
                </w:r>
              </w:p>
              <w:p w:rsidR="00920673" w:rsidRPr="00920673" w:rsidRDefault="00876DF2" w:rsidP="00876DF2">
                <w:pPr>
                  <w:pStyle w:val="CDBPfad"/>
                  <w:tabs>
                    <w:tab w:val="left" w:pos="3600"/>
                    <w:tab w:val="left" w:pos="6269"/>
                  </w:tabs>
                  <w:rPr>
                    <w:lang w:val="fr-CH"/>
                  </w:rPr>
                </w:pPr>
                <w:r>
                  <w:rPr>
                    <w:lang w:val="fr-CH"/>
                  </w:rPr>
                  <w:t>Sauvegardé</w:t>
                </w:r>
                <w:r w:rsidR="00920673"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4013E3">
                  <w:rPr>
                    <w:lang w:val="fr-CH"/>
                  </w:rPr>
                  <w:t>22.05.2017 15:42</w:t>
                </w:r>
                <w:r>
                  <w:rPr>
                    <w:lang w:val="fr-CH"/>
                  </w:rPr>
                  <w:fldChar w:fldCharType="end"/>
                </w:r>
              </w:p>
            </w:tc>
          </w:tr>
        </w:tbl>
        <w:p w:rsidR="00920673" w:rsidRPr="00920673" w:rsidRDefault="00920673" w:rsidP="00920673">
          <w:pPr>
            <w:pStyle w:val="CDBPfad"/>
            <w:tabs>
              <w:tab w:val="left" w:pos="3600"/>
              <w:tab w:val="left" w:pos="6269"/>
            </w:tabs>
            <w:rPr>
              <w:lang w:val="fr-CH"/>
            </w:rPr>
          </w:pPr>
        </w:p>
      </w:tc>
    </w:tr>
  </w:tbl>
  <w:p w:rsidR="00920673" w:rsidRPr="006248CE" w:rsidRDefault="00920673">
    <w:pPr>
      <w:pStyle w:val="Pieddepage"/>
      <w:rPr>
        <w:lang w:val="fr-C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487"/>
      <w:gridCol w:w="6793"/>
    </w:tblGrid>
    <w:tr w:rsidR="006248CE" w:rsidRPr="00D665F3" w:rsidTr="008F17EF">
      <w:tc>
        <w:tcPr>
          <w:tcW w:w="0" w:type="auto"/>
          <w:vAlign w:val="center"/>
        </w:tcPr>
        <w:p w:rsidR="006248CE" w:rsidRDefault="006248CE" w:rsidP="006248CE">
          <w:pPr>
            <w:jc w:val="right"/>
          </w:pPr>
          <w:r>
            <w:rPr>
              <w:noProof/>
              <w:lang w:val="fr-CH" w:eastAsia="fr-CH"/>
            </w:rPr>
            <w:drawing>
              <wp:inline distT="0" distB="0" distL="0" distR="0" wp14:anchorId="680B78AF" wp14:editId="1B21BED2">
                <wp:extent cx="2069592" cy="99060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MF-Informatique_FR_RVB_5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69592" cy="990600"/>
                        </a:xfrm>
                        <a:prstGeom prst="rect">
                          <a:avLst/>
                        </a:prstGeom>
                      </pic:spPr>
                    </pic:pic>
                  </a:graphicData>
                </a:graphic>
              </wp:inline>
            </w:drawing>
          </w:r>
        </w:p>
      </w:tc>
      <w:tc>
        <w:tcPr>
          <w:tcW w:w="5000" w:type="pct"/>
          <w:vAlign w:val="center"/>
        </w:tcPr>
        <w:p w:rsidR="006248CE" w:rsidRPr="006248CE" w:rsidRDefault="006248CE" w:rsidP="006248CE">
          <w:pPr>
            <w:jc w:val="right"/>
            <w:rPr>
              <w:rFonts w:cs="Arial"/>
              <w:b/>
              <w:i/>
              <w:sz w:val="32"/>
              <w:lang w:val="fr-CH"/>
            </w:rPr>
          </w:pPr>
          <w:r>
            <w:rPr>
              <w:rFonts w:cs="Arial"/>
              <w:b/>
              <w:i/>
              <w:sz w:val="32"/>
              <w:lang w:val="fr-CH"/>
            </w:rPr>
            <w:t>Chassot Laurent</w:t>
          </w:r>
        </w:p>
        <w:p w:rsidR="006248CE" w:rsidRPr="006248CE" w:rsidRDefault="006248CE" w:rsidP="006248CE">
          <w:pPr>
            <w:jc w:val="right"/>
            <w:rPr>
              <w:rFonts w:cs="Arial"/>
              <w:b/>
              <w:i/>
              <w:sz w:val="32"/>
              <w:lang w:val="fr-CH"/>
            </w:rPr>
          </w:pPr>
        </w:p>
        <w:p w:rsidR="006248CE" w:rsidRPr="006248CE" w:rsidRDefault="006248CE" w:rsidP="006248CE">
          <w:pPr>
            <w:jc w:val="right"/>
            <w:rPr>
              <w:rFonts w:cs="Arial"/>
              <w:b/>
              <w:i/>
              <w:sz w:val="32"/>
              <w:lang w:val="fr-CH"/>
            </w:rPr>
          </w:pPr>
          <w:r w:rsidRPr="006248CE">
            <w:rPr>
              <w:rFonts w:cs="Arial"/>
              <w:i/>
              <w:sz w:val="32"/>
              <w:lang w:val="fr-CH"/>
            </w:rPr>
            <w:t>Candidat N° :</w:t>
          </w:r>
          <w:r w:rsidRPr="006248CE">
            <w:rPr>
              <w:rFonts w:cs="Arial"/>
              <w:b/>
              <w:i/>
              <w:sz w:val="32"/>
              <w:lang w:val="fr-CH"/>
            </w:rPr>
            <w:t xml:space="preserve"> </w:t>
          </w:r>
          <w:proofErr w:type="spellStart"/>
          <w:r w:rsidRPr="006248CE">
            <w:rPr>
              <w:rFonts w:cs="Arial"/>
              <w:b/>
              <w:i/>
              <w:sz w:val="32"/>
              <w:highlight w:val="yellow"/>
              <w:lang w:val="fr-CH"/>
            </w:rPr>
            <w:t>xxxx</w:t>
          </w:r>
          <w:proofErr w:type="spellEnd"/>
        </w:p>
        <w:p w:rsidR="006248CE" w:rsidRPr="006248CE" w:rsidRDefault="006248CE" w:rsidP="006248CE">
          <w:pPr>
            <w:jc w:val="right"/>
            <w:rPr>
              <w:rFonts w:cs="Arial"/>
              <w:b/>
              <w:i/>
              <w:sz w:val="32"/>
              <w:lang w:val="fr-CH"/>
            </w:rPr>
          </w:pPr>
        </w:p>
        <w:p w:rsidR="006248CE" w:rsidRPr="00E76D00" w:rsidRDefault="006248CE" w:rsidP="006248CE">
          <w:pPr>
            <w:pStyle w:val="RetraitTitre2"/>
            <w:jc w:val="right"/>
            <w:rPr>
              <w:rFonts w:cs="Arial"/>
            </w:rPr>
          </w:pPr>
        </w:p>
        <w:p w:rsidR="006248CE" w:rsidRPr="006248CE" w:rsidRDefault="006248CE" w:rsidP="006248CE">
          <w:pPr>
            <w:jc w:val="right"/>
            <w:rPr>
              <w:rFonts w:cs="Arial"/>
              <w:lang w:val="fr-CH"/>
            </w:rPr>
          </w:pPr>
          <w:r w:rsidRPr="006248CE">
            <w:rPr>
              <w:rFonts w:cs="Arial"/>
              <w:lang w:val="fr-CH"/>
            </w:rPr>
            <w:t>Réalisé du 22 mai  au 14 juin 2017</w:t>
          </w:r>
        </w:p>
      </w:tc>
    </w:tr>
  </w:tbl>
  <w:p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72469F">
      <w:instrText>2</w:instrText>
    </w:r>
    <w:r w:rsidR="00644BB8">
      <w:fldChar w:fldCharType="end"/>
    </w:r>
    <w:r>
      <w:instrText xml:space="preserve"> </w:instrText>
    </w:r>
    <w:r>
      <w:fldChar w:fldCharType="separate"/>
    </w:r>
    <w:r w:rsidR="0072469F">
      <w:instrText>2</w:instrText>
    </w:r>
    <w:r>
      <w:fldChar w:fldCharType="end"/>
    </w:r>
    <w:r>
      <w:instrText xml:space="preserve"> </w:instrText>
    </w:r>
    <w:r>
      <w:fldChar w:fldCharType="separate"/>
    </w:r>
    <w:bookmarkStart w:id="0" w:name="PagesS2"/>
    <w:r w:rsidR="0072469F">
      <w:t>2</w:t>
    </w:r>
    <w:bookmarkEnd w:id="0"/>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trPr>
        <w:cantSplit/>
      </w:trPr>
      <w:tc>
        <w:tcPr>
          <w:tcW w:w="9611" w:type="dxa"/>
          <w:gridSpan w:val="2"/>
          <w:vAlign w:val="bottom"/>
        </w:tcPr>
        <w:p w:rsidR="00D26DE3" w:rsidRDefault="00D26DE3">
          <w:pPr>
            <w:pStyle w:val="CDBSeite"/>
          </w:pPr>
        </w:p>
      </w:tc>
    </w:tr>
    <w:tr w:rsidR="00D26DE3" w:rsidRPr="00D665F3">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D665F3" w:rsidTr="00E529AA">
            <w:sdt>
              <w:sdtPr>
                <w:rPr>
                  <w:lang w:val="fr-CH"/>
                </w:r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EndPr/>
              <w:sdtContent>
                <w:tc>
                  <w:tcPr>
                    <w:tcW w:w="3402" w:type="dxa"/>
                  </w:tcPr>
                  <w:p w:rsidR="00920673" w:rsidRPr="00920673" w:rsidRDefault="006248CE" w:rsidP="00920673">
                    <w:pPr>
                      <w:pStyle w:val="CDBPfad"/>
                      <w:tabs>
                        <w:tab w:val="left" w:pos="3600"/>
                        <w:tab w:val="left" w:pos="6269"/>
                      </w:tabs>
                      <w:rPr>
                        <w:lang w:val="fr-CH"/>
                      </w:rPr>
                    </w:pPr>
                    <w:r>
                      <w:rPr>
                        <w:lang w:val="fr-CH"/>
                      </w:rPr>
                      <w:t>Laurent Chassot</w:t>
                    </w:r>
                  </w:p>
                </w:tc>
              </w:sdtContent>
            </w:sdt>
            <w:tc>
              <w:tcPr>
                <w:tcW w:w="2263" w:type="dxa"/>
              </w:tcPr>
              <w:p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72469F">
                  <w:t>13</w:t>
                </w:r>
                <w:r>
                  <w:fldChar w:fldCharType="end"/>
                </w:r>
              </w:p>
            </w:tc>
            <w:tc>
              <w:tcPr>
                <w:tcW w:w="3393" w:type="dxa"/>
              </w:tcPr>
              <w:p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7A31E5">
                  <w:rPr>
                    <w:lang w:val="fr-CH"/>
                  </w:rPr>
                  <w:t>Rapport_TPI_Chassot_Laurent</w:t>
                </w:r>
                <w:r>
                  <w:fldChar w:fldCharType="end"/>
                </w:r>
              </w:p>
              <w:p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4013E3">
                  <w:rPr>
                    <w:lang w:val="fr-CH"/>
                  </w:rPr>
                  <w:t>22.05.2017 15:42</w:t>
                </w:r>
                <w:r>
                  <w:rPr>
                    <w:lang w:val="fr-CH"/>
                  </w:rPr>
                  <w:fldChar w:fldCharType="end"/>
                </w:r>
              </w:p>
            </w:tc>
          </w:tr>
        </w:tbl>
        <w:p w:rsidR="00D26DE3" w:rsidRPr="00383EAE" w:rsidRDefault="00D26DE3">
          <w:pPr>
            <w:pStyle w:val="CDBPfad"/>
            <w:rPr>
              <w:lang w:val="fr-CH"/>
            </w:rPr>
          </w:pPr>
        </w:p>
      </w:tc>
    </w:tr>
  </w:tbl>
  <w:p w:rsidR="00D26DE3" w:rsidRPr="00383EAE" w:rsidRDefault="00D26DE3">
    <w:pPr>
      <w:pStyle w:val="CDBPlatzhalter"/>
      <w:rPr>
        <w:lang w:val="fr-CH"/>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D665F3">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D665F3" w:rsidTr="00920673">
            <w:bookmarkStart w:id="72" w:name="tm_pfad" w:displacedByCustomXml="next"/>
            <w:bookmarkStart w:id="73" w:name="_Hlk112468646" w:displacedByCustomXml="next"/>
            <w:sdt>
              <w:sdtPr>
                <w:rPr>
                  <w:lang w:val="fr-CH"/>
                </w:rPr>
                <w:alias w:val="Auteur "/>
                <w:tag w:val=""/>
                <w:id w:val="891621281"/>
                <w:dataBinding w:prefixMappings="xmlns:ns0='http://purl.org/dc/elements/1.1/' xmlns:ns1='http://schemas.openxmlformats.org/package/2006/metadata/core-properties' " w:xpath="/ns1:coreProperties[1]/ns0:creator[1]" w:storeItemID="{6C3C8BC8-F283-45AE-878A-BAB7291924A1}"/>
                <w:text/>
              </w:sdtPr>
              <w:sdtEndPr/>
              <w:sdtContent>
                <w:tc>
                  <w:tcPr>
                    <w:tcW w:w="3402" w:type="dxa"/>
                  </w:tcPr>
                  <w:p w:rsidR="00920673" w:rsidRPr="00920673" w:rsidRDefault="006248CE" w:rsidP="00920673">
                    <w:pPr>
                      <w:pStyle w:val="CDBPfad"/>
                      <w:tabs>
                        <w:tab w:val="left" w:pos="3600"/>
                        <w:tab w:val="left" w:pos="6269"/>
                      </w:tabs>
                      <w:rPr>
                        <w:lang w:val="fr-CH"/>
                      </w:rPr>
                    </w:pPr>
                    <w:r>
                      <w:rPr>
                        <w:lang w:val="fr-CH"/>
                      </w:rPr>
                      <w:t>Laurent Chassot</w:t>
                    </w:r>
                  </w:p>
                </w:tc>
              </w:sdtContent>
            </w:sdt>
            <w:tc>
              <w:tcPr>
                <w:tcW w:w="2263" w:type="dxa"/>
              </w:tcPr>
              <w:p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72469F">
                  <w:t>2</w:t>
                </w:r>
                <w:r>
                  <w:fldChar w:fldCharType="end"/>
                </w:r>
              </w:p>
            </w:tc>
            <w:tc>
              <w:tcPr>
                <w:tcW w:w="3393" w:type="dxa"/>
              </w:tcPr>
              <w:p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7A31E5">
                  <w:rPr>
                    <w:lang w:val="fr-CH"/>
                  </w:rPr>
                  <w:t>Rapport_TPI_Chassot_Laurent</w:t>
                </w:r>
                <w:r>
                  <w:fldChar w:fldCharType="end"/>
                </w:r>
              </w:p>
              <w:p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4013E3">
                  <w:rPr>
                    <w:lang w:val="fr-CH"/>
                  </w:rPr>
                  <w:t>22.05.2017 15:42</w:t>
                </w:r>
                <w:r>
                  <w:rPr>
                    <w:lang w:val="fr-CH"/>
                  </w:rPr>
                  <w:fldChar w:fldCharType="end"/>
                </w:r>
              </w:p>
            </w:tc>
          </w:tr>
        </w:tbl>
        <w:bookmarkEnd w:id="72"/>
        <w:p w:rsidR="00D26DE3" w:rsidRPr="00920673" w:rsidRDefault="00920673" w:rsidP="00920673">
          <w:pPr>
            <w:pStyle w:val="CDBPfad"/>
            <w:tabs>
              <w:tab w:val="left" w:pos="3600"/>
              <w:tab w:val="left" w:pos="6269"/>
            </w:tabs>
            <w:rPr>
              <w:lang w:val="fr-CH"/>
            </w:rPr>
          </w:pPr>
          <w:r w:rsidRPr="00920673">
            <w:rPr>
              <w:lang w:val="fr-CH"/>
            </w:rPr>
            <w:tab/>
          </w:r>
          <w:r>
            <w:rPr>
              <w:lang w:val="fr-CH"/>
            </w:rPr>
            <w:tab/>
          </w:r>
        </w:p>
      </w:tc>
    </w:tr>
    <w:bookmarkEnd w:id="73"/>
  </w:tbl>
  <w:p w:rsidR="00D26DE3" w:rsidRPr="00920673" w:rsidRDefault="00D26DE3">
    <w:pPr>
      <w:pStyle w:val="CDBPlatzhalter"/>
      <w:rPr>
        <w:lang w:val="fr-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980" w:rsidRDefault="00D60980">
      <w:r>
        <w:separator/>
      </w:r>
    </w:p>
    <w:p w:rsidR="00D60980" w:rsidRDefault="00D60980"/>
    <w:p w:rsidR="00D60980" w:rsidRDefault="00D60980"/>
  </w:footnote>
  <w:footnote w:type="continuationSeparator" w:id="0">
    <w:p w:rsidR="00D60980" w:rsidRDefault="00D60980">
      <w:r>
        <w:continuationSeparator/>
      </w:r>
    </w:p>
    <w:p w:rsidR="00D60980" w:rsidRDefault="00D60980"/>
    <w:p w:rsidR="00D60980" w:rsidRDefault="00D609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trPr>
        <w:cantSplit/>
        <w:trHeight w:hRule="exact" w:val="420"/>
      </w:trPr>
      <w:tc>
        <w:tcPr>
          <w:tcW w:w="9214" w:type="dxa"/>
        </w:tcPr>
        <w:p w:rsidR="00B52F08" w:rsidRPr="00B52F08" w:rsidRDefault="004D016D">
          <w:pPr>
            <w:pStyle w:val="CDBTitelFolgeseiten"/>
            <w:rPr>
              <w:b w:val="0"/>
              <w:sz w:val="22"/>
              <w:lang w:val="fr-CH"/>
            </w:rPr>
          </w:pPr>
          <w:r w:rsidRPr="004D016D">
            <w:rPr>
              <w:b w:val="0"/>
              <w:spacing w:val="20"/>
              <w:sz w:val="28"/>
              <w:lang w:val="fr-CH" w:eastAsia="fr-CH"/>
            </w:rPr>
            <w:drawing>
              <wp:anchor distT="0" distB="0" distL="114300" distR="114300" simplePos="0" relativeHeight="251657728"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201</w:t>
          </w:r>
          <w:r w:rsidR="00B52F08">
            <w:rPr>
              <w:b w:val="0"/>
              <w:sz w:val="22"/>
              <w:lang w:val="fr-CH"/>
            </w:rPr>
            <w:t>7</w:t>
          </w:r>
        </w:p>
      </w:tc>
    </w:tr>
  </w:tbl>
  <w:p w:rsidR="00D26DE3" w:rsidRPr="00876DF2" w:rsidRDefault="00D26DE3">
    <w:pPr>
      <w:pStyle w:val="CDBPlatzhalter"/>
      <w:rPr>
        <w:lang w:val="fr-CH"/>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16D" w:rsidRPr="00876DF2" w:rsidRDefault="004D016D" w:rsidP="004D016D">
    <w:pPr>
      <w:pStyle w:val="CDBTitelFolgeseiten"/>
      <w:rPr>
        <w:lang w:val="fr-CH"/>
      </w:rPr>
    </w:pPr>
    <w:r w:rsidRPr="004D016D">
      <w:rPr>
        <w:b w:val="0"/>
        <w:spacing w:val="20"/>
        <w:sz w:val="28"/>
        <w:lang w:val="fr-CH" w:eastAsia="fr-CH"/>
      </w:rPr>
      <w:drawing>
        <wp:anchor distT="0" distB="0" distL="114300" distR="114300" simplePos="0" relativeHeight="251666432"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2016</w:t>
    </w:r>
  </w:p>
  <w:p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D1A012E"/>
    <w:lvl w:ilvl="0">
      <w:start w:val="1"/>
      <w:numFmt w:val="decimal"/>
      <w:lvlText w:val="%1."/>
      <w:lvlJc w:val="left"/>
      <w:pPr>
        <w:tabs>
          <w:tab w:val="num" w:pos="1492"/>
        </w:tabs>
        <w:ind w:left="1492" w:hanging="360"/>
      </w:pPr>
    </w:lvl>
  </w:abstractNum>
  <w:abstractNum w:abstractNumId="1">
    <w:nsid w:val="FFFFFF7D"/>
    <w:multiLevelType w:val="singleLevel"/>
    <w:tmpl w:val="BB3EBBCA"/>
    <w:lvl w:ilvl="0">
      <w:start w:val="1"/>
      <w:numFmt w:val="decimal"/>
      <w:lvlText w:val="%1."/>
      <w:lvlJc w:val="left"/>
      <w:pPr>
        <w:tabs>
          <w:tab w:val="num" w:pos="1209"/>
        </w:tabs>
        <w:ind w:left="1209" w:hanging="360"/>
      </w:pPr>
    </w:lvl>
  </w:abstractNum>
  <w:abstractNum w:abstractNumId="2">
    <w:nsid w:val="FFFFFF7E"/>
    <w:multiLevelType w:val="singleLevel"/>
    <w:tmpl w:val="81ECB27E"/>
    <w:lvl w:ilvl="0">
      <w:start w:val="1"/>
      <w:numFmt w:val="decimal"/>
      <w:lvlText w:val="%1."/>
      <w:lvlJc w:val="left"/>
      <w:pPr>
        <w:tabs>
          <w:tab w:val="num" w:pos="926"/>
        </w:tabs>
        <w:ind w:left="926" w:hanging="360"/>
      </w:pPr>
    </w:lvl>
  </w:abstractNum>
  <w:abstractNum w:abstractNumId="3">
    <w:nsid w:val="FFFFFF7F"/>
    <w:multiLevelType w:val="singleLevel"/>
    <w:tmpl w:val="66BC9B66"/>
    <w:lvl w:ilvl="0">
      <w:start w:val="1"/>
      <w:numFmt w:val="decimal"/>
      <w:lvlText w:val="%1."/>
      <w:lvlJc w:val="left"/>
      <w:pPr>
        <w:tabs>
          <w:tab w:val="num" w:pos="643"/>
        </w:tabs>
        <w:ind w:left="643" w:hanging="360"/>
      </w:pPr>
    </w:lvl>
  </w:abstractNum>
  <w:abstractNum w:abstractNumId="4">
    <w:nsid w:val="FFFFFF80"/>
    <w:multiLevelType w:val="singleLevel"/>
    <w:tmpl w:val="9C40E72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430161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CC414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7AE01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540537A"/>
    <w:lvl w:ilvl="0">
      <w:start w:val="1"/>
      <w:numFmt w:val="decimal"/>
      <w:lvlText w:val="%1."/>
      <w:lvlJc w:val="left"/>
      <w:pPr>
        <w:tabs>
          <w:tab w:val="num" w:pos="360"/>
        </w:tabs>
        <w:ind w:left="360" w:hanging="360"/>
      </w:pPr>
    </w:lvl>
  </w:abstractNum>
  <w:abstractNum w:abstractNumId="9">
    <w:nsid w:val="FFFFFF89"/>
    <w:multiLevelType w:val="singleLevel"/>
    <w:tmpl w:val="E99EFBA4"/>
    <w:lvl w:ilvl="0">
      <w:start w:val="1"/>
      <w:numFmt w:val="bullet"/>
      <w:lvlText w:val=""/>
      <w:lvlJc w:val="left"/>
      <w:pPr>
        <w:tabs>
          <w:tab w:val="num" w:pos="360"/>
        </w:tabs>
        <w:ind w:left="360" w:hanging="360"/>
      </w:pPr>
      <w:rPr>
        <w:rFonts w:ascii="Symbol" w:hAnsi="Symbol" w:hint="default"/>
      </w:rPr>
    </w:lvl>
  </w:abstractNum>
  <w:abstractNum w:abstractNumId="10">
    <w:nsid w:val="0C1115A5"/>
    <w:multiLevelType w:val="hybridMultilevel"/>
    <w:tmpl w:val="E1E2606E"/>
    <w:lvl w:ilvl="0" w:tplc="E9C8312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7AA109A"/>
    <w:multiLevelType w:val="multilevel"/>
    <w:tmpl w:val="8312BC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18">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0">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2">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9"/>
  </w:num>
  <w:num w:numId="2">
    <w:abstractNumId w:val="15"/>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1"/>
  </w:num>
  <w:num w:numId="17">
    <w:abstractNumId w:val="18"/>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4"/>
  </w:num>
  <w:num w:numId="29">
    <w:abstractNumId w:val="17"/>
  </w:num>
  <w:num w:numId="30">
    <w:abstractNumId w:val="21"/>
  </w:num>
  <w:num w:numId="31">
    <w:abstractNumId w:val="11"/>
  </w:num>
  <w:num w:numId="32">
    <w:abstractNumId w:val="24"/>
  </w:num>
  <w:num w:numId="33">
    <w:abstractNumId w:val="20"/>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1"/>
  </w:num>
  <w:num w:numId="39">
    <w:abstractNumId w:val="11"/>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30FFE"/>
    <w:rsid w:val="000502EE"/>
    <w:rsid w:val="00070FE6"/>
    <w:rsid w:val="000D22F7"/>
    <w:rsid w:val="000D23EC"/>
    <w:rsid w:val="000D29E4"/>
    <w:rsid w:val="000D6544"/>
    <w:rsid w:val="00100702"/>
    <w:rsid w:val="001064BE"/>
    <w:rsid w:val="00110668"/>
    <w:rsid w:val="001206D9"/>
    <w:rsid w:val="001234C9"/>
    <w:rsid w:val="00123865"/>
    <w:rsid w:val="001435B2"/>
    <w:rsid w:val="0015552A"/>
    <w:rsid w:val="001631E3"/>
    <w:rsid w:val="001A351F"/>
    <w:rsid w:val="001E0597"/>
    <w:rsid w:val="001E5CB2"/>
    <w:rsid w:val="0020277B"/>
    <w:rsid w:val="00244B9C"/>
    <w:rsid w:val="00293B4D"/>
    <w:rsid w:val="002967F4"/>
    <w:rsid w:val="002B0E65"/>
    <w:rsid w:val="002C6568"/>
    <w:rsid w:val="002E4C98"/>
    <w:rsid w:val="002F3F3A"/>
    <w:rsid w:val="0030738A"/>
    <w:rsid w:val="0031538A"/>
    <w:rsid w:val="003313C4"/>
    <w:rsid w:val="003803D0"/>
    <w:rsid w:val="00383EAE"/>
    <w:rsid w:val="00391E8B"/>
    <w:rsid w:val="003A5C6E"/>
    <w:rsid w:val="003B633D"/>
    <w:rsid w:val="003B7894"/>
    <w:rsid w:val="003C48E2"/>
    <w:rsid w:val="003D7203"/>
    <w:rsid w:val="004013E3"/>
    <w:rsid w:val="00402EE0"/>
    <w:rsid w:val="004041D7"/>
    <w:rsid w:val="00412913"/>
    <w:rsid w:val="00417CCA"/>
    <w:rsid w:val="004C1140"/>
    <w:rsid w:val="004D016D"/>
    <w:rsid w:val="004D2ED1"/>
    <w:rsid w:val="004E0159"/>
    <w:rsid w:val="004E7528"/>
    <w:rsid w:val="005479BD"/>
    <w:rsid w:val="005577D4"/>
    <w:rsid w:val="00572351"/>
    <w:rsid w:val="00575F64"/>
    <w:rsid w:val="00593B62"/>
    <w:rsid w:val="005A77C1"/>
    <w:rsid w:val="005C14F3"/>
    <w:rsid w:val="005C70D4"/>
    <w:rsid w:val="005F2306"/>
    <w:rsid w:val="00600445"/>
    <w:rsid w:val="00612468"/>
    <w:rsid w:val="006248CE"/>
    <w:rsid w:val="00644BB8"/>
    <w:rsid w:val="00650F80"/>
    <w:rsid w:val="006A77AF"/>
    <w:rsid w:val="006E50E4"/>
    <w:rsid w:val="006F1A78"/>
    <w:rsid w:val="0072469F"/>
    <w:rsid w:val="0073051A"/>
    <w:rsid w:val="00731293"/>
    <w:rsid w:val="00750A46"/>
    <w:rsid w:val="007563F1"/>
    <w:rsid w:val="00764EC6"/>
    <w:rsid w:val="00774E5E"/>
    <w:rsid w:val="007814F0"/>
    <w:rsid w:val="007A10E5"/>
    <w:rsid w:val="007A31E5"/>
    <w:rsid w:val="007B3AD4"/>
    <w:rsid w:val="007D0C36"/>
    <w:rsid w:val="007D41B6"/>
    <w:rsid w:val="008050A7"/>
    <w:rsid w:val="00811B10"/>
    <w:rsid w:val="0084367D"/>
    <w:rsid w:val="00854F41"/>
    <w:rsid w:val="0086406F"/>
    <w:rsid w:val="0087218D"/>
    <w:rsid w:val="00875846"/>
    <w:rsid w:val="00876DF2"/>
    <w:rsid w:val="008942D3"/>
    <w:rsid w:val="008B7276"/>
    <w:rsid w:val="008D4FCF"/>
    <w:rsid w:val="008D5EF9"/>
    <w:rsid w:val="008D6779"/>
    <w:rsid w:val="008E0B62"/>
    <w:rsid w:val="008E791F"/>
    <w:rsid w:val="008F1D69"/>
    <w:rsid w:val="008F4E06"/>
    <w:rsid w:val="008F7046"/>
    <w:rsid w:val="009005DB"/>
    <w:rsid w:val="00917D4F"/>
    <w:rsid w:val="00920673"/>
    <w:rsid w:val="00925A01"/>
    <w:rsid w:val="00933F7E"/>
    <w:rsid w:val="0095220E"/>
    <w:rsid w:val="00956907"/>
    <w:rsid w:val="009710BE"/>
    <w:rsid w:val="009A51AC"/>
    <w:rsid w:val="009B6B82"/>
    <w:rsid w:val="009B7290"/>
    <w:rsid w:val="009C3038"/>
    <w:rsid w:val="009C7FC3"/>
    <w:rsid w:val="009F53F4"/>
    <w:rsid w:val="00A14EC8"/>
    <w:rsid w:val="00A17EB4"/>
    <w:rsid w:val="00A52485"/>
    <w:rsid w:val="00A62CE7"/>
    <w:rsid w:val="00A94CCA"/>
    <w:rsid w:val="00AA7BA0"/>
    <w:rsid w:val="00AB6F52"/>
    <w:rsid w:val="00AF2B49"/>
    <w:rsid w:val="00B0335D"/>
    <w:rsid w:val="00B15630"/>
    <w:rsid w:val="00B43924"/>
    <w:rsid w:val="00B52F08"/>
    <w:rsid w:val="00B56135"/>
    <w:rsid w:val="00B57AAB"/>
    <w:rsid w:val="00B634AF"/>
    <w:rsid w:val="00B646A3"/>
    <w:rsid w:val="00BA0A24"/>
    <w:rsid w:val="00BB0541"/>
    <w:rsid w:val="00BC6E89"/>
    <w:rsid w:val="00BD4B24"/>
    <w:rsid w:val="00BE37BB"/>
    <w:rsid w:val="00C226B4"/>
    <w:rsid w:val="00C22C9B"/>
    <w:rsid w:val="00C35B2E"/>
    <w:rsid w:val="00C66B30"/>
    <w:rsid w:val="00CB7394"/>
    <w:rsid w:val="00CC187B"/>
    <w:rsid w:val="00CC3C16"/>
    <w:rsid w:val="00CD23FE"/>
    <w:rsid w:val="00CE25C7"/>
    <w:rsid w:val="00CF4B6A"/>
    <w:rsid w:val="00D062A4"/>
    <w:rsid w:val="00D13730"/>
    <w:rsid w:val="00D26DE3"/>
    <w:rsid w:val="00D26DE7"/>
    <w:rsid w:val="00D31577"/>
    <w:rsid w:val="00D344D9"/>
    <w:rsid w:val="00D35375"/>
    <w:rsid w:val="00D43550"/>
    <w:rsid w:val="00D53FA2"/>
    <w:rsid w:val="00D54082"/>
    <w:rsid w:val="00D6053F"/>
    <w:rsid w:val="00D60980"/>
    <w:rsid w:val="00D61A86"/>
    <w:rsid w:val="00D646BC"/>
    <w:rsid w:val="00D665F3"/>
    <w:rsid w:val="00D74C27"/>
    <w:rsid w:val="00D86A73"/>
    <w:rsid w:val="00D87A52"/>
    <w:rsid w:val="00D95AD9"/>
    <w:rsid w:val="00DB0D83"/>
    <w:rsid w:val="00DB5EC5"/>
    <w:rsid w:val="00DD2285"/>
    <w:rsid w:val="00DD4966"/>
    <w:rsid w:val="00DE4984"/>
    <w:rsid w:val="00E005FF"/>
    <w:rsid w:val="00E063FB"/>
    <w:rsid w:val="00E10423"/>
    <w:rsid w:val="00E45934"/>
    <w:rsid w:val="00E6112C"/>
    <w:rsid w:val="00E921FF"/>
    <w:rsid w:val="00E946C1"/>
    <w:rsid w:val="00EC5269"/>
    <w:rsid w:val="00EE2D83"/>
    <w:rsid w:val="00EE402D"/>
    <w:rsid w:val="00EF35CB"/>
    <w:rsid w:val="00F71ED9"/>
    <w:rsid w:val="00F76F1F"/>
    <w:rsid w:val="00F9264E"/>
    <w:rsid w:val="00FB4C6F"/>
    <w:rsid w:val="00FD1E45"/>
    <w:rsid w:val="00FD3398"/>
    <w:rsid w:val="00FD6E31"/>
    <w:rsid w:val="00FE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AD94C74-3BF8-41BC-AD1C-7B1F7446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0D4"/>
    <w:pPr>
      <w:spacing w:before="60" w:after="60"/>
    </w:pPr>
    <w:rPr>
      <w:rFonts w:ascii="Arial" w:hAnsi="Arial"/>
      <w:szCs w:val="24"/>
      <w:lang w:eastAsia="de-DE"/>
    </w:rPr>
  </w:style>
  <w:style w:type="paragraph" w:styleId="Titre1">
    <w:name w:val="heading 1"/>
    <w:basedOn w:val="Normal"/>
    <w:next w:val="BITTextkrper"/>
    <w:qFormat/>
    <w:rsid w:val="00123865"/>
    <w:pPr>
      <w:keepNext/>
      <w:pageBreakBefore/>
      <w:numPr>
        <w:numId w:val="18"/>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qFormat/>
    <w:rsid w:val="00123865"/>
    <w:pPr>
      <w:keepNext/>
      <w:numPr>
        <w:ilvl w:val="1"/>
        <w:numId w:val="18"/>
      </w:numPr>
      <w:tabs>
        <w:tab w:val="left" w:pos="851"/>
      </w:tabs>
      <w:spacing w:before="520" w:after="260"/>
      <w:outlineLvl w:val="1"/>
    </w:pPr>
    <w:rPr>
      <w:b/>
      <w:bCs/>
      <w:sz w:val="28"/>
    </w:rPr>
  </w:style>
  <w:style w:type="paragraph" w:styleId="Titre3">
    <w:name w:val="heading 3"/>
    <w:basedOn w:val="Normal"/>
    <w:next w:val="BITTextkrper"/>
    <w:qFormat/>
    <w:rsid w:val="006F1A78"/>
    <w:pPr>
      <w:keepNext/>
      <w:numPr>
        <w:ilvl w:val="2"/>
        <w:numId w:val="18"/>
      </w:numPr>
      <w:spacing w:before="520" w:after="260"/>
      <w:outlineLvl w:val="2"/>
    </w:pPr>
    <w:rPr>
      <w:rFonts w:cs="Arial"/>
      <w:b/>
      <w:bCs/>
      <w:sz w:val="22"/>
    </w:rPr>
  </w:style>
  <w:style w:type="paragraph" w:styleId="Titre4">
    <w:name w:val="heading 4"/>
    <w:basedOn w:val="Normal"/>
    <w:next w:val="BITTextkrper"/>
    <w:qFormat/>
    <w:rsid w:val="006F1A78"/>
    <w:pPr>
      <w:keepNext/>
      <w:numPr>
        <w:ilvl w:val="3"/>
        <w:numId w:val="18"/>
      </w:numPr>
      <w:spacing w:before="240"/>
      <w:outlineLvl w:val="3"/>
    </w:pPr>
    <w:rPr>
      <w:b/>
      <w:bCs/>
      <w:sz w:val="22"/>
      <w:szCs w:val="28"/>
    </w:rPr>
  </w:style>
  <w:style w:type="paragraph" w:styleId="Titre5">
    <w:name w:val="heading 5"/>
    <w:basedOn w:val="Normal"/>
    <w:next w:val="BITTextkrper"/>
    <w:qFormat/>
    <w:rsid w:val="006F1A78"/>
    <w:pPr>
      <w:numPr>
        <w:ilvl w:val="4"/>
        <w:numId w:val="18"/>
      </w:numPr>
      <w:spacing w:before="240"/>
      <w:outlineLvl w:val="4"/>
    </w:pPr>
    <w:rPr>
      <w:b/>
      <w:bCs/>
      <w:i/>
      <w:iCs/>
      <w:sz w:val="22"/>
      <w:szCs w:val="26"/>
    </w:rPr>
  </w:style>
  <w:style w:type="paragraph" w:styleId="Titre6">
    <w:name w:val="heading 6"/>
    <w:basedOn w:val="Normal"/>
    <w:next w:val="Normal"/>
    <w:qFormat/>
    <w:rsid w:val="006F1A78"/>
    <w:pPr>
      <w:numPr>
        <w:ilvl w:val="5"/>
        <w:numId w:val="18"/>
      </w:numPr>
      <w:spacing w:before="240"/>
      <w:outlineLvl w:val="5"/>
    </w:pPr>
    <w:rPr>
      <w:b/>
      <w:bCs/>
      <w:sz w:val="22"/>
      <w:szCs w:val="22"/>
    </w:rPr>
  </w:style>
  <w:style w:type="paragraph" w:styleId="Titre7">
    <w:name w:val="heading 7"/>
    <w:basedOn w:val="Normal"/>
    <w:next w:val="Normal"/>
    <w:qFormat/>
    <w:rsid w:val="006F1A78"/>
    <w:pPr>
      <w:numPr>
        <w:ilvl w:val="6"/>
        <w:numId w:val="18"/>
      </w:numPr>
      <w:spacing w:before="240"/>
      <w:outlineLvl w:val="6"/>
    </w:pPr>
    <w:rPr>
      <w:sz w:val="22"/>
    </w:rPr>
  </w:style>
  <w:style w:type="paragraph" w:styleId="Titre8">
    <w:name w:val="heading 8"/>
    <w:basedOn w:val="Normal"/>
    <w:next w:val="Normal"/>
    <w:qFormat/>
    <w:rsid w:val="006F1A78"/>
    <w:pPr>
      <w:numPr>
        <w:ilvl w:val="7"/>
        <w:numId w:val="18"/>
      </w:numPr>
      <w:spacing w:before="240"/>
      <w:outlineLvl w:val="7"/>
    </w:pPr>
    <w:rPr>
      <w:iCs/>
      <w:sz w:val="22"/>
    </w:rPr>
  </w:style>
  <w:style w:type="paragraph" w:styleId="Titre9">
    <w:name w:val="heading 9"/>
    <w:basedOn w:val="Normal"/>
    <w:next w:val="Normal"/>
    <w:qFormat/>
    <w:rsid w:val="006F1A78"/>
    <w:pPr>
      <w:numPr>
        <w:ilvl w:val="8"/>
        <w:numId w:val="18"/>
      </w:num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925A01"/>
    <w:pPr>
      <w:spacing w:after="120"/>
    </w:pPr>
    <w:rPr>
      <w:sz w:val="22"/>
      <w:lang w:val="fr-CH"/>
    </w:r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sz w:val="22"/>
    </w:rPr>
  </w:style>
  <w:style w:type="paragraph" w:styleId="TM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sz w:val="22"/>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6F1A78"/>
    <w:pPr>
      <w:spacing w:before="120" w:after="260"/>
    </w:pPr>
    <w:rPr>
      <w:b/>
      <w:bCs/>
    </w:rPr>
  </w:style>
  <w:style w:type="paragraph" w:customStyle="1" w:styleId="BITBullet1">
    <w:name w:val="_BIT_Bullet_1"/>
    <w:basedOn w:val="Normal"/>
    <w:rsid w:val="006F1A78"/>
    <w:pPr>
      <w:numPr>
        <w:numId w:val="27"/>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D062A4"/>
    <w:pPr>
      <w:numPr>
        <w:numId w:val="40"/>
      </w:numPr>
      <w:tabs>
        <w:tab w:val="clear" w:pos="425"/>
      </w:tabs>
      <w:spacing w:before="0" w:after="120"/>
      <w:ind w:left="567"/>
    </w:pPr>
    <w:rPr>
      <w:rFonts w:cs="Arial"/>
      <w:sz w:val="22"/>
      <w:szCs w:val="22"/>
      <w:lang w:val="fr-FR" w:eastAsia="en-US"/>
    </w:rPr>
  </w:style>
  <w:style w:type="character" w:customStyle="1" w:styleId="Puce1Car">
    <w:name w:val="Puce 1 Car"/>
    <w:basedOn w:val="Policepardfaut"/>
    <w:link w:val="Puce1"/>
    <w:rsid w:val="00D062A4"/>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paragraph" w:styleId="Corpsdetexte">
    <w:name w:val="Body Text"/>
    <w:basedOn w:val="Normal"/>
    <w:link w:val="CorpsdetexteCar"/>
    <w:uiPriority w:val="99"/>
    <w:semiHidden/>
    <w:unhideWhenUsed/>
    <w:rsid w:val="00B43924"/>
    <w:pPr>
      <w:spacing w:after="120"/>
    </w:pPr>
  </w:style>
  <w:style w:type="character" w:customStyle="1" w:styleId="CorpsdetexteCar">
    <w:name w:val="Corps de texte Car"/>
    <w:basedOn w:val="Policepardfaut"/>
    <w:link w:val="Corpsdetexte"/>
    <w:uiPriority w:val="99"/>
    <w:semiHidden/>
    <w:rsid w:val="00B43924"/>
    <w:rPr>
      <w:rFonts w:ascii="Arial" w:hAnsi="Arial"/>
      <w:szCs w:val="24"/>
      <w:lang w:eastAsia="de-DE"/>
    </w:rPr>
  </w:style>
  <w:style w:type="paragraph" w:styleId="Retrait1religne">
    <w:name w:val="Body Text First Indent"/>
    <w:basedOn w:val="Corpsdetexte"/>
    <w:link w:val="Retrait1religneCar"/>
    <w:uiPriority w:val="99"/>
    <w:unhideWhenUsed/>
    <w:rsid w:val="00B43924"/>
    <w:pPr>
      <w:spacing w:after="60"/>
      <w:ind w:firstLine="360"/>
    </w:pPr>
  </w:style>
  <w:style w:type="character" w:customStyle="1" w:styleId="Retrait1religneCar">
    <w:name w:val="Retrait 1re ligne Car"/>
    <w:basedOn w:val="CorpsdetexteCar"/>
    <w:link w:val="Retrait1religne"/>
    <w:uiPriority w:val="99"/>
    <w:rsid w:val="00B43924"/>
    <w:rPr>
      <w:rFonts w:ascii="Arial" w:hAnsi="Arial"/>
      <w:szCs w:val="24"/>
      <w:lang w:eastAsia="de-DE"/>
    </w:rPr>
  </w:style>
  <w:style w:type="paragraph" w:styleId="Retraitcorpsdetexte">
    <w:name w:val="Body Text Indent"/>
    <w:basedOn w:val="Normal"/>
    <w:link w:val="RetraitcorpsdetexteCar"/>
    <w:uiPriority w:val="99"/>
    <w:unhideWhenUsed/>
    <w:rsid w:val="00B43924"/>
    <w:pPr>
      <w:spacing w:after="120"/>
      <w:ind w:left="283"/>
    </w:pPr>
  </w:style>
  <w:style w:type="character" w:customStyle="1" w:styleId="RetraitcorpsdetexteCar">
    <w:name w:val="Retrait corps de texte Car"/>
    <w:basedOn w:val="Policepardfaut"/>
    <w:link w:val="Retraitcorpsdetexte"/>
    <w:uiPriority w:val="99"/>
    <w:rsid w:val="00B43924"/>
    <w:rPr>
      <w:rFonts w:ascii="Arial" w:hAnsi="Arial"/>
      <w:szCs w:val="24"/>
      <w:lang w:eastAsia="de-DE"/>
    </w:rPr>
  </w:style>
  <w:style w:type="paragraph" w:styleId="Retraitcorpsdetexte2">
    <w:name w:val="Body Text Indent 2"/>
    <w:basedOn w:val="Normal"/>
    <w:link w:val="Retraitcorpsdetexte2Car"/>
    <w:uiPriority w:val="99"/>
    <w:unhideWhenUsed/>
    <w:rsid w:val="00B43924"/>
    <w:pPr>
      <w:spacing w:after="120" w:line="480" w:lineRule="auto"/>
      <w:ind w:left="283"/>
    </w:pPr>
  </w:style>
  <w:style w:type="character" w:customStyle="1" w:styleId="Retraitcorpsdetexte2Car">
    <w:name w:val="Retrait corps de texte 2 Car"/>
    <w:basedOn w:val="Policepardfaut"/>
    <w:link w:val="Retraitcorpsdetexte2"/>
    <w:uiPriority w:val="99"/>
    <w:rsid w:val="00B43924"/>
    <w:rPr>
      <w:rFonts w:ascii="Arial" w:hAnsi="Arial"/>
      <w:szCs w:val="24"/>
      <w:lang w:eastAsia="de-DE"/>
    </w:rPr>
  </w:style>
  <w:style w:type="paragraph" w:styleId="Retraitcorpsdetexte3">
    <w:name w:val="Body Text Indent 3"/>
    <w:basedOn w:val="Normal"/>
    <w:link w:val="Retraitcorpsdetexte3Car"/>
    <w:uiPriority w:val="99"/>
    <w:unhideWhenUsed/>
    <w:rsid w:val="00B4392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B43924"/>
    <w:rPr>
      <w:rFonts w:ascii="Arial" w:hAnsi="Arial"/>
      <w:sz w:val="16"/>
      <w:szCs w:val="16"/>
      <w:lang w:eastAsia="de-DE"/>
    </w:rPr>
  </w:style>
  <w:style w:type="paragraph" w:styleId="Retraitcorpset1relig">
    <w:name w:val="Body Text First Indent 2"/>
    <w:basedOn w:val="Retraitcorpsdetexte"/>
    <w:link w:val="Retraitcorpset1religCar"/>
    <w:uiPriority w:val="99"/>
    <w:unhideWhenUsed/>
    <w:rsid w:val="00B43924"/>
    <w:pPr>
      <w:spacing w:after="60"/>
      <w:ind w:left="360" w:firstLine="360"/>
    </w:pPr>
  </w:style>
  <w:style w:type="character" w:customStyle="1" w:styleId="Retraitcorpset1religCar">
    <w:name w:val="Retrait corps et 1re lig. Car"/>
    <w:basedOn w:val="RetraitcorpsdetexteCar"/>
    <w:link w:val="Retraitcorpset1relig"/>
    <w:uiPriority w:val="99"/>
    <w:rsid w:val="00B43924"/>
    <w:rPr>
      <w:rFonts w:ascii="Arial" w:hAnsi="Arial"/>
      <w:szCs w:val="24"/>
      <w:lang w:eastAsia="de-DE"/>
    </w:rPr>
  </w:style>
  <w:style w:type="paragraph" w:styleId="Salutations">
    <w:name w:val="Salutation"/>
    <w:basedOn w:val="Normal"/>
    <w:next w:val="Normal"/>
    <w:link w:val="SalutationsCar"/>
    <w:uiPriority w:val="99"/>
    <w:unhideWhenUsed/>
    <w:rsid w:val="00B43924"/>
  </w:style>
  <w:style w:type="character" w:customStyle="1" w:styleId="SalutationsCar">
    <w:name w:val="Salutations Car"/>
    <w:basedOn w:val="Policepardfaut"/>
    <w:link w:val="Salutations"/>
    <w:uiPriority w:val="99"/>
    <w:rsid w:val="00B43924"/>
    <w:rPr>
      <w:rFonts w:ascii="Arial" w:hAnsi="Arial"/>
      <w:szCs w:val="24"/>
      <w:lang w:eastAsia="de-DE"/>
    </w:rPr>
  </w:style>
  <w:style w:type="paragraph" w:customStyle="1" w:styleId="RetraitTitre2">
    <w:name w:val="Retrait Titre 2"/>
    <w:basedOn w:val="Normal"/>
    <w:rsid w:val="006248CE"/>
    <w:pPr>
      <w:spacing w:before="0" w:after="0"/>
      <w:ind w:left="851"/>
      <w:jc w:val="both"/>
    </w:pPr>
    <w:rPr>
      <w:sz w:val="22"/>
      <w:szCs w:val="20"/>
      <w:lang w:val="fr-CH" w:eastAsia="en-US"/>
    </w:rPr>
  </w:style>
  <w:style w:type="paragraph" w:customStyle="1" w:styleId="Default">
    <w:name w:val="Default"/>
    <w:rsid w:val="00933F7E"/>
    <w:pPr>
      <w:autoSpaceDE w:val="0"/>
      <w:autoSpaceDN w:val="0"/>
      <w:adjustRightInd w:val="0"/>
    </w:pPr>
    <w:rPr>
      <w:rFonts w:ascii="Arial" w:hAnsi="Arial" w:cs="Arial"/>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uml.me"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t\Desktop\StreamScan\Serveur\Documentation\EMF%20-%20LOGUS%20-%20modele%20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17"/>
    <w:rsid w:val="000E386D"/>
    <w:rsid w:val="000F05C3"/>
    <w:rsid w:val="00257656"/>
    <w:rsid w:val="00491D7D"/>
    <w:rsid w:val="00540217"/>
    <w:rsid w:val="009E4858"/>
    <w:rsid w:val="00A419DC"/>
    <w:rsid w:val="00C25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830C81BA84EB4B5BBCA12F04E9D3B8C5">
    <w:name w:val="830C81BA84EB4B5BBCA12F04E9D3B8C5"/>
    <w:rsid w:val="00540217"/>
  </w:style>
  <w:style w:type="paragraph" w:customStyle="1" w:styleId="6E60C6E5CC8A4262814AA29F49850A7E">
    <w:name w:val="6E60C6E5CC8A4262814AA29F49850A7E"/>
    <w:rsid w:val="00540217"/>
  </w:style>
  <w:style w:type="paragraph" w:customStyle="1" w:styleId="68F3EB1CE6DE4E00B1B24202910898E5">
    <w:name w:val="68F3EB1CE6DE4E00B1B24202910898E5"/>
    <w:rsid w:val="00540217"/>
  </w:style>
  <w:style w:type="paragraph" w:customStyle="1" w:styleId="2457DC424DF048DBB167BD40BCD2DC21">
    <w:name w:val="2457DC424DF048DBB167BD40BCD2DC21"/>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06315-A41C-4159-B7AF-4D55AE0D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EMF - LOGUS - modele RP</Template>
  <TotalTime>210</TotalTime>
  <Pages>14</Pages>
  <Words>1388</Words>
  <Characters>7635</Characters>
  <Application>Microsoft Office Word</Application>
  <DocSecurity>0</DocSecurity>
  <Lines>63</Lines>
  <Paragraphs>18</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9005</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Laurent Chassot</dc:creator>
  <cp:keywords>&lt;Date de remise&gt;</cp:keywords>
  <dc:description>&lt;Client&gt;</dc:description>
  <cp:lastModifiedBy>Laurent Chassot</cp:lastModifiedBy>
  <cp:revision>30</cp:revision>
  <cp:lastPrinted>2006-08-23T13:41:00Z</cp:lastPrinted>
  <dcterms:created xsi:type="dcterms:W3CDTF">2015-12-23T22:02:00Z</dcterms:created>
  <dcterms:modified xsi:type="dcterms:W3CDTF">2017-05-22T13:56:00Z</dcterms:modified>
  <cp:category>&lt;X0.1&gt;</cp:category>
</cp:coreProperties>
</file>